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FFA" w:rsidRPr="00BF4FFE" w:rsidRDefault="00A57FFA" w:rsidP="00A57FFA">
      <w:pPr>
        <w:tabs>
          <w:tab w:val="left" w:pos="450"/>
        </w:tabs>
        <w:jc w:val="center"/>
        <w:rPr>
          <w:b/>
          <w:sz w:val="32"/>
          <w:szCs w:val="36"/>
        </w:rPr>
      </w:pPr>
      <w:r w:rsidRPr="00BF4FFE">
        <w:rPr>
          <w:b/>
          <w:sz w:val="32"/>
          <w:szCs w:val="36"/>
        </w:rPr>
        <w:t xml:space="preserve">S.V. ENGINEERING COLLEGE </w:t>
      </w:r>
    </w:p>
    <w:p w:rsidR="00A57FFA" w:rsidRPr="00BF4FFE" w:rsidRDefault="00A57FFA" w:rsidP="00A57FFA">
      <w:pPr>
        <w:jc w:val="center"/>
        <w:rPr>
          <w:sz w:val="20"/>
          <w:szCs w:val="20"/>
        </w:rPr>
      </w:pPr>
      <w:r w:rsidRPr="00BF4FFE">
        <w:rPr>
          <w:sz w:val="20"/>
          <w:szCs w:val="20"/>
        </w:rPr>
        <w:t>Karakambadi Road, Tirupati - 517507</w:t>
      </w:r>
    </w:p>
    <w:p w:rsidR="00A57FFA" w:rsidRPr="00BF4FFE" w:rsidRDefault="00A57FFA" w:rsidP="00A57FFA">
      <w:pPr>
        <w:jc w:val="center"/>
        <w:rPr>
          <w:bCs/>
          <w:sz w:val="10"/>
          <w:szCs w:val="28"/>
        </w:rPr>
      </w:pPr>
      <w:r w:rsidRPr="00BF4FFE">
        <w:rPr>
          <w:bCs/>
          <w:szCs w:val="28"/>
        </w:rPr>
        <w:t>I</w:t>
      </w:r>
      <w:r w:rsidR="00826BF2">
        <w:rPr>
          <w:bCs/>
          <w:szCs w:val="28"/>
        </w:rPr>
        <w:t>II</w:t>
      </w:r>
      <w:r w:rsidRPr="00BF4FFE">
        <w:rPr>
          <w:bCs/>
          <w:szCs w:val="28"/>
        </w:rPr>
        <w:t>B.Tech</w:t>
      </w:r>
      <w:r w:rsidR="002854B5">
        <w:rPr>
          <w:bCs/>
          <w:szCs w:val="28"/>
        </w:rPr>
        <w:t>I</w:t>
      </w:r>
      <w:r w:rsidRPr="00BF4FFE">
        <w:rPr>
          <w:bCs/>
          <w:szCs w:val="28"/>
        </w:rPr>
        <w:t xml:space="preserve"> Semester </w:t>
      </w:r>
      <w:r w:rsidR="00850803">
        <w:rPr>
          <w:bCs/>
          <w:szCs w:val="28"/>
        </w:rPr>
        <w:t>I</w:t>
      </w:r>
      <w:r w:rsidR="00AF63A2" w:rsidRPr="00BF4FFE">
        <w:rPr>
          <w:bCs/>
          <w:szCs w:val="28"/>
        </w:rPr>
        <w:t xml:space="preserve">Mid Term </w:t>
      </w:r>
      <w:r w:rsidRPr="00BF4FFE">
        <w:rPr>
          <w:bCs/>
          <w:szCs w:val="28"/>
        </w:rPr>
        <w:t xml:space="preserve">Examinations, </w:t>
      </w:r>
      <w:r w:rsidR="00EB5AC6" w:rsidRPr="00EB5AC6">
        <w:rPr>
          <w:bCs/>
          <w:szCs w:val="28"/>
        </w:rPr>
        <w:t>Nov/Dec</w:t>
      </w:r>
      <w:r w:rsidR="002854B5">
        <w:rPr>
          <w:bCs/>
          <w:szCs w:val="28"/>
        </w:rPr>
        <w:t xml:space="preserve"> - 2020</w:t>
      </w:r>
    </w:p>
    <w:p w:rsidR="00A57FFA" w:rsidRPr="00BF4FFE" w:rsidRDefault="00AF4F3F" w:rsidP="00A57FFA">
      <w:pPr>
        <w:jc w:val="center"/>
        <w:rPr>
          <w:b/>
          <w:bCs/>
          <w:sz w:val="28"/>
          <w:szCs w:val="28"/>
        </w:rPr>
      </w:pPr>
      <w:r>
        <w:rPr>
          <w:b/>
          <w:color w:val="0E0E0D"/>
          <w:sz w:val="29"/>
        </w:rPr>
        <w:t>15A02501-</w:t>
      </w:r>
      <w:r w:rsidR="008942B8">
        <w:rPr>
          <w:b/>
          <w:color w:val="0E0E0D"/>
          <w:sz w:val="29"/>
        </w:rPr>
        <w:t xml:space="preserve"> ELECTRICAL MEASUREMENTS (SET- B</w:t>
      </w:r>
      <w:r>
        <w:rPr>
          <w:b/>
          <w:color w:val="0E0E0D"/>
          <w:sz w:val="29"/>
        </w:rPr>
        <w:t xml:space="preserve">) </w:t>
      </w:r>
      <w:r>
        <w:rPr>
          <w:b/>
          <w:color w:val="0E0E0D"/>
          <w:sz w:val="29"/>
        </w:rPr>
        <w:br/>
      </w:r>
      <w:r w:rsidR="00A57FFA" w:rsidRPr="00BF4FFE">
        <w:t>Branch:</w:t>
      </w:r>
      <w:r w:rsidR="00832A5C">
        <w:rPr>
          <w:b/>
          <w:sz w:val="28"/>
          <w:szCs w:val="28"/>
        </w:rPr>
        <w:t xml:space="preserve">Electrical and Electronics </w:t>
      </w:r>
      <w:r w:rsidR="00A57FFA" w:rsidRPr="00BF4FFE">
        <w:rPr>
          <w:b/>
          <w:sz w:val="28"/>
          <w:szCs w:val="28"/>
        </w:rPr>
        <w:t>Engineering</w:t>
      </w:r>
    </w:p>
    <w:p w:rsidR="00A57FFA" w:rsidRPr="00BF4FFE" w:rsidRDefault="00A57FFA" w:rsidP="00A57FFA">
      <w:pPr>
        <w:tabs>
          <w:tab w:val="left" w:pos="450"/>
        </w:tabs>
        <w:rPr>
          <w:bCs/>
          <w:sz w:val="22"/>
          <w:szCs w:val="22"/>
        </w:rPr>
      </w:pPr>
      <w:r w:rsidRPr="00BF4FFE">
        <w:rPr>
          <w:bCs/>
          <w:sz w:val="22"/>
          <w:szCs w:val="22"/>
        </w:rPr>
        <w:t xml:space="preserve">Time:  90Min  </w:t>
      </w:r>
      <w:r w:rsidRPr="00BF4FFE">
        <w:rPr>
          <w:bCs/>
          <w:sz w:val="22"/>
          <w:szCs w:val="22"/>
        </w:rPr>
        <w:tab/>
      </w:r>
      <w:r w:rsidRPr="00BF4FFE">
        <w:rPr>
          <w:bCs/>
          <w:sz w:val="22"/>
          <w:szCs w:val="22"/>
        </w:rPr>
        <w:tab/>
      </w:r>
      <w:r w:rsidRPr="00BF4FFE">
        <w:rPr>
          <w:bCs/>
          <w:sz w:val="22"/>
          <w:szCs w:val="22"/>
        </w:rPr>
        <w:tab/>
      </w:r>
      <w:r w:rsidRPr="00BF4FFE">
        <w:rPr>
          <w:bCs/>
          <w:sz w:val="22"/>
          <w:szCs w:val="22"/>
        </w:rPr>
        <w:tab/>
      </w:r>
      <w:r w:rsidRPr="00BF4FFE">
        <w:rPr>
          <w:bCs/>
          <w:sz w:val="22"/>
          <w:szCs w:val="22"/>
        </w:rPr>
        <w:tab/>
      </w:r>
      <w:r w:rsidRPr="00BF4FFE">
        <w:rPr>
          <w:bCs/>
          <w:sz w:val="22"/>
          <w:szCs w:val="22"/>
        </w:rPr>
        <w:tab/>
      </w:r>
      <w:r w:rsidRPr="00BF4FFE">
        <w:rPr>
          <w:bCs/>
          <w:sz w:val="22"/>
          <w:szCs w:val="22"/>
        </w:rPr>
        <w:tab/>
      </w:r>
      <w:r w:rsidRPr="00BF4FFE">
        <w:rPr>
          <w:bCs/>
          <w:sz w:val="22"/>
          <w:szCs w:val="22"/>
        </w:rPr>
        <w:tab/>
      </w:r>
      <w:r w:rsidRPr="00BF4FFE">
        <w:rPr>
          <w:bCs/>
          <w:sz w:val="22"/>
          <w:szCs w:val="22"/>
        </w:rPr>
        <w:tab/>
      </w:r>
      <w:r w:rsidRPr="00BF4FFE">
        <w:rPr>
          <w:bCs/>
          <w:sz w:val="22"/>
          <w:szCs w:val="22"/>
        </w:rPr>
        <w:tab/>
      </w:r>
      <w:r w:rsidRPr="00BF4FFE">
        <w:rPr>
          <w:bCs/>
          <w:sz w:val="22"/>
          <w:szCs w:val="22"/>
        </w:rPr>
        <w:tab/>
      </w:r>
      <w:r w:rsidRPr="00BF4FFE">
        <w:rPr>
          <w:bCs/>
          <w:sz w:val="22"/>
          <w:szCs w:val="22"/>
        </w:rPr>
        <w:tab/>
        <w:t>Max. Marks: 30M</w:t>
      </w:r>
    </w:p>
    <w:p w:rsidR="00A57FFA" w:rsidRPr="00BF4FFE" w:rsidRDefault="00A57FFA" w:rsidP="00A57FFA">
      <w:pPr>
        <w:pBdr>
          <w:top w:val="single" w:sz="4" w:space="1" w:color="auto"/>
          <w:bottom w:val="single" w:sz="4" w:space="1" w:color="auto"/>
        </w:pBdr>
        <w:tabs>
          <w:tab w:val="left" w:pos="450"/>
        </w:tabs>
        <w:rPr>
          <w:b/>
          <w:szCs w:val="28"/>
        </w:rPr>
      </w:pPr>
      <w:r w:rsidRPr="00BF4FFE">
        <w:rPr>
          <w:b/>
          <w:szCs w:val="28"/>
        </w:rPr>
        <w:t xml:space="preserve">Answer any </w:t>
      </w:r>
      <w:r w:rsidR="00BE7F85">
        <w:rPr>
          <w:b/>
          <w:szCs w:val="28"/>
        </w:rPr>
        <w:t>Three</w:t>
      </w:r>
      <w:r w:rsidR="008942B8">
        <w:rPr>
          <w:b/>
          <w:szCs w:val="28"/>
        </w:rPr>
        <w:t xml:space="preserve"> </w:t>
      </w:r>
      <w:r w:rsidR="00C35235">
        <w:rPr>
          <w:b/>
          <w:szCs w:val="28"/>
        </w:rPr>
        <w:t>Questions</w:t>
      </w:r>
      <w:r w:rsidRPr="00BF4FFE">
        <w:rPr>
          <w:b/>
          <w:szCs w:val="28"/>
        </w:rPr>
        <w:tab/>
      </w:r>
      <w:r w:rsidRPr="00BF4FFE">
        <w:rPr>
          <w:b/>
          <w:szCs w:val="28"/>
        </w:rPr>
        <w:tab/>
      </w:r>
      <w:r w:rsidRPr="00BF4FFE">
        <w:rPr>
          <w:b/>
          <w:szCs w:val="28"/>
        </w:rPr>
        <w:tab/>
      </w:r>
      <w:r w:rsidRPr="00BF4FFE">
        <w:rPr>
          <w:b/>
          <w:szCs w:val="28"/>
        </w:rPr>
        <w:tab/>
      </w:r>
      <w:r w:rsidRPr="00BF4FFE">
        <w:rPr>
          <w:b/>
          <w:szCs w:val="28"/>
        </w:rPr>
        <w:tab/>
      </w:r>
      <w:r w:rsidRPr="00BF4FFE">
        <w:rPr>
          <w:b/>
          <w:szCs w:val="28"/>
        </w:rPr>
        <w:tab/>
      </w:r>
      <w:r w:rsidR="00C35235">
        <w:rPr>
          <w:b/>
          <w:szCs w:val="28"/>
        </w:rPr>
        <w:tab/>
      </w:r>
      <w:r w:rsidR="00C35235">
        <w:rPr>
          <w:b/>
          <w:szCs w:val="28"/>
        </w:rPr>
        <w:tab/>
      </w:r>
      <w:r w:rsidR="00C35235">
        <w:rPr>
          <w:b/>
          <w:szCs w:val="28"/>
        </w:rPr>
        <w:tab/>
      </w:r>
      <w:r w:rsidR="00BE7F85">
        <w:rPr>
          <w:b/>
          <w:szCs w:val="28"/>
        </w:rPr>
        <w:t>3</w:t>
      </w:r>
      <w:r w:rsidRPr="00BF4FFE">
        <w:rPr>
          <w:b/>
          <w:szCs w:val="28"/>
        </w:rPr>
        <w:t>X1</w:t>
      </w:r>
      <w:r w:rsidR="00BE7F85">
        <w:rPr>
          <w:b/>
          <w:szCs w:val="28"/>
        </w:rPr>
        <w:t>0</w:t>
      </w:r>
      <w:r w:rsidRPr="00BF4FFE">
        <w:rPr>
          <w:b/>
          <w:szCs w:val="28"/>
        </w:rPr>
        <w:t xml:space="preserve"> = 30 M</w:t>
      </w:r>
    </w:p>
    <w:p w:rsidR="00EF4C33" w:rsidRDefault="00EF4C33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6D7B0A" w:rsidRDefault="006D7B0A" w:rsidP="006D7B0A">
      <w:pPr>
        <w:pStyle w:val="ListParagraph"/>
        <w:numPr>
          <w:ilvl w:val="0"/>
          <w:numId w:val="3"/>
        </w:numPr>
        <w:tabs>
          <w:tab w:val="right" w:pos="12802"/>
        </w:tabs>
        <w:spacing w:line="480" w:lineRule="auto"/>
        <w:ind w:left="142"/>
        <w:rPr>
          <w:color w:val="0E0E0D"/>
          <w:sz w:val="28"/>
        </w:rPr>
      </w:pPr>
      <w:r>
        <w:rPr>
          <w:color w:val="0E0E0D"/>
          <w:spacing w:val="-10"/>
          <w:sz w:val="28"/>
        </w:rPr>
        <w:t>Explain principle of operation of an Electrodynamometer type of Instrument and derive</w:t>
      </w:r>
      <w:r>
        <w:rPr>
          <w:color w:val="0E0E0D"/>
          <w:sz w:val="28"/>
        </w:rPr>
        <w:t xml:space="preserve"> </w:t>
      </w:r>
      <w:r>
        <w:rPr>
          <w:color w:val="0E0E0D"/>
          <w:spacing w:val="-11"/>
          <w:sz w:val="28"/>
        </w:rPr>
        <w:t xml:space="preserve">the expression for Torque equation for the same?                                                                                    </w:t>
      </w:r>
      <w:r>
        <w:rPr>
          <w:color w:val="0E0E0D"/>
          <w:sz w:val="28"/>
        </w:rPr>
        <w:t>[10M] [CO1]  [BL1]</w:t>
      </w:r>
    </w:p>
    <w:p w:rsidR="006D7B0A" w:rsidRDefault="006D7B0A" w:rsidP="006D7B0A">
      <w:pPr>
        <w:pStyle w:val="ListParagraph"/>
        <w:tabs>
          <w:tab w:val="right" w:pos="12802"/>
        </w:tabs>
        <w:spacing w:line="480" w:lineRule="auto"/>
        <w:ind w:left="-142"/>
        <w:rPr>
          <w:color w:val="0E0E0D"/>
          <w:sz w:val="28"/>
        </w:rPr>
      </w:pPr>
      <w:r>
        <w:rPr>
          <w:color w:val="0E0E0D"/>
          <w:spacing w:val="-12"/>
          <w:sz w:val="28"/>
        </w:rPr>
        <w:t xml:space="preserve">2. a) Discuss measurement of phase, frequency CRO.                                                   </w:t>
      </w:r>
      <w:r>
        <w:rPr>
          <w:color w:val="0E0E0D"/>
          <w:sz w:val="28"/>
        </w:rPr>
        <w:t xml:space="preserve">[5M] </w:t>
      </w:r>
      <w:r>
        <w:rPr>
          <w:color w:val="0E0E0D"/>
          <w:spacing w:val="-12"/>
          <w:sz w:val="28"/>
        </w:rPr>
        <w:t xml:space="preserve"> </w:t>
      </w:r>
      <w:r>
        <w:rPr>
          <w:color w:val="0E0E0D"/>
          <w:sz w:val="28"/>
        </w:rPr>
        <w:t>[CO2]  [BL2]</w:t>
      </w:r>
      <w:r>
        <w:rPr>
          <w:color w:val="0E0E0D"/>
          <w:spacing w:val="-12"/>
          <w:sz w:val="28"/>
        </w:rPr>
        <w:tab/>
      </w:r>
      <w:r>
        <w:rPr>
          <w:color w:val="0E0E0D"/>
          <w:sz w:val="28"/>
        </w:rPr>
        <w:t>[5M]</w:t>
      </w:r>
    </w:p>
    <w:p w:rsidR="006D7B0A" w:rsidRDefault="006D7B0A" w:rsidP="006D7B0A">
      <w:pPr>
        <w:pStyle w:val="ListParagraph"/>
        <w:tabs>
          <w:tab w:val="right" w:pos="12802"/>
        </w:tabs>
        <w:spacing w:line="480" w:lineRule="auto"/>
        <w:ind w:left="-142"/>
        <w:rPr>
          <w:color w:val="0E0E0D"/>
          <w:sz w:val="28"/>
        </w:rPr>
      </w:pPr>
      <w:r>
        <w:rPr>
          <w:color w:val="0E0E0D"/>
          <w:sz w:val="28"/>
        </w:rPr>
        <w:t xml:space="preserve">   </w:t>
      </w:r>
      <w:r>
        <w:rPr>
          <w:color w:val="0E0E0D"/>
          <w:spacing w:val="-54"/>
          <w:sz w:val="28"/>
        </w:rPr>
        <w:t xml:space="preserve">  b.)   </w:t>
      </w:r>
      <w:r>
        <w:rPr>
          <w:color w:val="0E0E0D"/>
          <w:spacing w:val="-10"/>
          <w:sz w:val="28"/>
        </w:rPr>
        <w:t xml:space="preserve">Explain the errors in MI instrument.                                                                       </w:t>
      </w:r>
      <w:r>
        <w:rPr>
          <w:color w:val="0E0E0D"/>
          <w:sz w:val="28"/>
        </w:rPr>
        <w:t xml:space="preserve">[5M] </w:t>
      </w:r>
      <w:r>
        <w:rPr>
          <w:color w:val="0E0E0D"/>
          <w:spacing w:val="-12"/>
          <w:sz w:val="28"/>
        </w:rPr>
        <w:t xml:space="preserve"> </w:t>
      </w:r>
      <w:r>
        <w:rPr>
          <w:color w:val="0E0E0D"/>
          <w:sz w:val="28"/>
        </w:rPr>
        <w:t>[CO2]  [BL2]</w:t>
      </w:r>
      <w:r>
        <w:rPr>
          <w:color w:val="0E0E0D"/>
          <w:spacing w:val="-12"/>
          <w:sz w:val="28"/>
        </w:rPr>
        <w:t xml:space="preserve">       </w:t>
      </w:r>
      <w:r>
        <w:rPr>
          <w:color w:val="0E0E0D"/>
          <w:spacing w:val="-10"/>
          <w:sz w:val="28"/>
        </w:rPr>
        <w:tab/>
      </w:r>
      <w:r>
        <w:rPr>
          <w:color w:val="0E0E0D"/>
          <w:sz w:val="28"/>
        </w:rPr>
        <w:t>[5M</w:t>
      </w:r>
    </w:p>
    <w:p w:rsidR="006D7B0A" w:rsidRDefault="006D7B0A" w:rsidP="006D7B0A">
      <w:pPr>
        <w:pStyle w:val="ListParagraph"/>
        <w:tabs>
          <w:tab w:val="right" w:pos="12802"/>
        </w:tabs>
        <w:spacing w:line="480" w:lineRule="auto"/>
        <w:ind w:left="-142" w:right="31"/>
        <w:rPr>
          <w:color w:val="0E0E0D"/>
          <w:sz w:val="28"/>
        </w:rPr>
      </w:pPr>
      <w:r>
        <w:rPr>
          <w:color w:val="0E0E0D"/>
          <w:spacing w:val="-4"/>
          <w:sz w:val="28"/>
        </w:rPr>
        <w:t xml:space="preserve">3.a) Design an Argon shunt to provide an ammeter with the current ranges </w:t>
      </w:r>
      <w:r>
        <w:rPr>
          <w:b/>
          <w:color w:val="0E0E0D"/>
          <w:spacing w:val="-4"/>
          <w:sz w:val="28"/>
        </w:rPr>
        <w:t xml:space="preserve">1 </w:t>
      </w:r>
      <w:r>
        <w:rPr>
          <w:color w:val="0E0E0D"/>
          <w:spacing w:val="-4"/>
          <w:sz w:val="28"/>
        </w:rPr>
        <w:t xml:space="preserve">A, 5 A and IOA. </w:t>
      </w:r>
      <w:r>
        <w:rPr>
          <w:color w:val="0E0E0D"/>
          <w:spacing w:val="-12"/>
          <w:sz w:val="28"/>
        </w:rPr>
        <w:t>deflection                     A Basic meter Resistance is 50 ohm &amp; Full Scale deflection current is 1 mA.</w:t>
      </w:r>
      <w:r>
        <w:rPr>
          <w:color w:val="0E0E0D"/>
          <w:sz w:val="28"/>
        </w:rPr>
        <w:t xml:space="preserve">          [5M]  [CO2]  [BL3]</w:t>
      </w:r>
    </w:p>
    <w:p w:rsidR="006D7B0A" w:rsidRDefault="006D7B0A" w:rsidP="006D7B0A">
      <w:pPr>
        <w:pStyle w:val="ListParagraph"/>
        <w:tabs>
          <w:tab w:val="left" w:pos="1320"/>
          <w:tab w:val="right" w:pos="12750"/>
        </w:tabs>
        <w:spacing w:line="480" w:lineRule="auto"/>
        <w:ind w:left="1355" w:hanging="1213"/>
        <w:rPr>
          <w:color w:val="0E0E0D"/>
          <w:spacing w:val="-58"/>
          <w:sz w:val="28"/>
        </w:rPr>
      </w:pPr>
      <w:r>
        <w:rPr>
          <w:color w:val="0E0E0D"/>
          <w:spacing w:val="-58"/>
          <w:sz w:val="28"/>
        </w:rPr>
        <w:t xml:space="preserve">b. )   </w:t>
      </w:r>
      <w:r>
        <w:rPr>
          <w:color w:val="0E0E0D"/>
          <w:spacing w:val="-10"/>
          <w:sz w:val="28"/>
        </w:rPr>
        <w:t xml:space="preserve">Explain the Loss of charge method for the measurement of high resistance.     </w:t>
      </w:r>
      <w:r>
        <w:rPr>
          <w:color w:val="0E0E0D"/>
          <w:sz w:val="28"/>
        </w:rPr>
        <w:t>[5M] [CO2]  [BL3]</w:t>
      </w:r>
      <w:r>
        <w:rPr>
          <w:color w:val="0E0E0D"/>
          <w:spacing w:val="-10"/>
          <w:sz w:val="28"/>
        </w:rPr>
        <w:tab/>
      </w:r>
      <w:r>
        <w:rPr>
          <w:color w:val="0E0E0D"/>
          <w:sz w:val="28"/>
        </w:rPr>
        <w:t>[5M]</w:t>
      </w:r>
    </w:p>
    <w:p w:rsidR="006D7B0A" w:rsidRDefault="006D7B0A" w:rsidP="006D7B0A">
      <w:pPr>
        <w:pStyle w:val="ListParagraph"/>
        <w:tabs>
          <w:tab w:val="left" w:pos="1320"/>
          <w:tab w:val="right" w:pos="12750"/>
        </w:tabs>
        <w:spacing w:line="480" w:lineRule="auto"/>
        <w:ind w:left="1355" w:hanging="1497"/>
        <w:rPr>
          <w:color w:val="0E0E0D"/>
          <w:sz w:val="28"/>
        </w:rPr>
      </w:pPr>
      <w:r>
        <w:rPr>
          <w:color w:val="0E0E0D"/>
          <w:spacing w:val="-13"/>
          <w:sz w:val="28"/>
        </w:rPr>
        <w:t xml:space="preserve">4.Explain the construction and working of Anderson bridge with suitable diagrams.   </w:t>
      </w:r>
      <w:r>
        <w:rPr>
          <w:color w:val="0E0E0D"/>
          <w:sz w:val="28"/>
        </w:rPr>
        <w:t>[10M] [CO1]  [BL1]</w:t>
      </w:r>
      <w:r>
        <w:rPr>
          <w:color w:val="0E0E0D"/>
          <w:spacing w:val="-13"/>
          <w:sz w:val="28"/>
        </w:rPr>
        <w:tab/>
      </w:r>
      <w:r>
        <w:rPr>
          <w:color w:val="0E0E0D"/>
          <w:sz w:val="28"/>
        </w:rPr>
        <w:t>[10M]</w:t>
      </w:r>
    </w:p>
    <w:p w:rsidR="00A83A26" w:rsidRPr="006D7B0A" w:rsidRDefault="006D7B0A" w:rsidP="006D7B0A">
      <w:pPr>
        <w:pStyle w:val="ListParagraph"/>
        <w:tabs>
          <w:tab w:val="left" w:pos="1320"/>
          <w:tab w:val="right" w:pos="12750"/>
        </w:tabs>
        <w:spacing w:line="480" w:lineRule="auto"/>
        <w:ind w:left="1355" w:hanging="1497"/>
        <w:rPr>
          <w:color w:val="0E0E0D"/>
          <w:spacing w:val="-58"/>
          <w:sz w:val="28"/>
        </w:rPr>
      </w:pPr>
      <w:r>
        <w:rPr>
          <w:color w:val="0E0E0D"/>
          <w:spacing w:val="-13"/>
          <w:sz w:val="28"/>
        </w:rPr>
        <w:t xml:space="preserve">5.Explain about Kelvin's Double Bridge with neat Diagram                                             </w:t>
      </w:r>
      <w:r>
        <w:rPr>
          <w:color w:val="0E0E0D"/>
          <w:sz w:val="28"/>
        </w:rPr>
        <w:t>[10M] [CO1]  [BL1]</w:t>
      </w:r>
    </w:p>
    <w:p w:rsidR="00A83A26" w:rsidRDefault="00A83A26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A83A26" w:rsidRDefault="00A83A26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A83A26" w:rsidRDefault="00A83A26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826BF2" w:rsidRDefault="00826BF2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6A29D9" w:rsidRDefault="006A29D9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1C00F1" w:rsidRDefault="001C00F1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EB5AC6" w:rsidRDefault="00F027FF" w:rsidP="00EB5AC6">
      <w:pPr>
        <w:tabs>
          <w:tab w:val="left" w:pos="450"/>
        </w:tabs>
        <w:jc w:val="center"/>
        <w:rPr>
          <w:b/>
          <w:sz w:val="32"/>
          <w:szCs w:val="36"/>
        </w:rPr>
      </w:pPr>
      <w:r w:rsidRPr="00F027FF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3.6pt;margin-top:0;width:113.9pt;height:17.9pt;z-index:251656192" stroked="f">
            <v:textbox style="mso-next-textbox:#_x0000_s1028">
              <w:txbxContent>
                <w:p w:rsidR="00EB5AC6" w:rsidRDefault="00EB5AC6" w:rsidP="00EB5AC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Signature of the Invigilator</w:t>
                  </w:r>
                </w:p>
                <w:p w:rsidR="00EB5AC6" w:rsidRDefault="00EB5AC6" w:rsidP="00EB5AC6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F027FF">
        <w:pict>
          <v:shape id="_x0000_s1029" type="#_x0000_t202" style="position:absolute;left:0;text-align:left;margin-left:490.55pt;margin-top:0;width:75pt;height:16.2pt;z-index:251657216" stroked="f">
            <v:textbox style="mso-next-textbox:#_x0000_s1029">
              <w:txbxContent>
                <w:p w:rsidR="00EB5AC6" w:rsidRDefault="00EB5AC6" w:rsidP="00EB5AC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Marks Obtained</w:t>
                  </w:r>
                </w:p>
                <w:p w:rsidR="00EB5AC6" w:rsidRDefault="00EB5AC6" w:rsidP="00EB5AC6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EB5AC6">
        <w:rPr>
          <w:b/>
          <w:sz w:val="32"/>
          <w:szCs w:val="36"/>
        </w:rPr>
        <w:t xml:space="preserve">      S.</w:t>
      </w:r>
      <w:r w:rsidR="001C00F1">
        <w:rPr>
          <w:b/>
          <w:sz w:val="32"/>
          <w:szCs w:val="36"/>
        </w:rPr>
        <w:t xml:space="preserve">V. ENGINEERING COLLEGE </w:t>
      </w:r>
    </w:p>
    <w:p w:rsidR="00EB5AC6" w:rsidRDefault="00F027FF" w:rsidP="00EB5AC6">
      <w:pPr>
        <w:spacing w:line="276" w:lineRule="auto"/>
        <w:jc w:val="center"/>
        <w:rPr>
          <w:sz w:val="20"/>
          <w:szCs w:val="20"/>
        </w:rPr>
      </w:pPr>
      <w:r w:rsidRPr="00F027FF">
        <w:pict>
          <v:rect id="_x0000_s1027" style="position:absolute;left:0;text-align:left;margin-left:2.6pt;margin-top:2.2pt;width:97.4pt;height:34.4pt;z-index:251655168"/>
        </w:pict>
      </w:r>
      <w:r w:rsidRPr="00F027FF">
        <w:pict>
          <v:rect id="_x0000_s1026" style="position:absolute;left:0;text-align:left;margin-left:497.9pt;margin-top:1.6pt;width:59.8pt;height:46.75pt;z-index:251654144"/>
        </w:pict>
      </w:r>
      <w:r w:rsidR="00EB5AC6">
        <w:rPr>
          <w:sz w:val="20"/>
          <w:szCs w:val="20"/>
        </w:rPr>
        <w:t>Karakambadi Road, Tirupati - 517507</w:t>
      </w:r>
    </w:p>
    <w:p w:rsidR="00EB5AC6" w:rsidRDefault="00EB5AC6" w:rsidP="00EB5AC6">
      <w:pPr>
        <w:jc w:val="center"/>
        <w:rPr>
          <w:bCs/>
          <w:sz w:val="10"/>
          <w:szCs w:val="28"/>
        </w:rPr>
      </w:pPr>
      <w:r>
        <w:rPr>
          <w:bCs/>
          <w:szCs w:val="28"/>
        </w:rPr>
        <w:t xml:space="preserve">              III B.Tech I Semest</w:t>
      </w:r>
      <w:r w:rsidR="001C00F1">
        <w:rPr>
          <w:bCs/>
          <w:szCs w:val="28"/>
        </w:rPr>
        <w:t xml:space="preserve">er I Mid Term Examinations, </w:t>
      </w:r>
      <w:r>
        <w:rPr>
          <w:bCs/>
          <w:szCs w:val="28"/>
        </w:rPr>
        <w:t>Dec - 2020</w:t>
      </w:r>
    </w:p>
    <w:p w:rsidR="00592854" w:rsidRDefault="00592854" w:rsidP="00EB5AC6">
      <w:pPr>
        <w:spacing w:line="276" w:lineRule="auto"/>
        <w:jc w:val="center"/>
        <w:rPr>
          <w:b/>
          <w:color w:val="0E0E0D"/>
          <w:sz w:val="29"/>
        </w:rPr>
      </w:pPr>
      <w:r>
        <w:rPr>
          <w:b/>
          <w:color w:val="0E0E0D"/>
          <w:sz w:val="29"/>
        </w:rPr>
        <w:t>15A02501-</w:t>
      </w:r>
      <w:r w:rsidR="001C00F1">
        <w:rPr>
          <w:b/>
          <w:color w:val="0E0E0D"/>
          <w:sz w:val="29"/>
        </w:rPr>
        <w:t xml:space="preserve"> ELECTRICAL MEASUREMENTS (SET- B</w:t>
      </w:r>
      <w:r>
        <w:rPr>
          <w:b/>
          <w:color w:val="0E0E0D"/>
          <w:sz w:val="29"/>
        </w:rPr>
        <w:t xml:space="preserve">) </w:t>
      </w:r>
    </w:p>
    <w:p w:rsidR="00EB5AC6" w:rsidRDefault="00EB5AC6" w:rsidP="00EB5AC6">
      <w:pPr>
        <w:spacing w:line="276" w:lineRule="auto"/>
        <w:jc w:val="center"/>
        <w:rPr>
          <w:b/>
          <w:sz w:val="28"/>
          <w:szCs w:val="28"/>
        </w:rPr>
      </w:pPr>
      <w:r>
        <w:t>Branch:</w:t>
      </w:r>
      <w:r>
        <w:rPr>
          <w:b/>
          <w:szCs w:val="28"/>
        </w:rPr>
        <w:t>Electrical and Electronics Engineering</w:t>
      </w:r>
    </w:p>
    <w:tbl>
      <w:tblPr>
        <w:tblStyle w:val="TableGrid"/>
        <w:tblpPr w:leftFromText="180" w:rightFromText="180" w:vertAnchor="text" w:horzAnchor="margin" w:tblpXSpec="right" w:tblpY="140"/>
        <w:tblW w:w="0" w:type="auto"/>
        <w:tblLook w:val="04A0"/>
      </w:tblPr>
      <w:tblGrid>
        <w:gridCol w:w="1663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w:rsidR="00EB5AC6" w:rsidTr="00EB5AC6">
        <w:trPr>
          <w:trHeight w:val="285"/>
        </w:trPr>
        <w:tc>
          <w:tcPr>
            <w:tcW w:w="166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B5AC6" w:rsidRDefault="00EB5AC6">
            <w:pPr>
              <w:jc w:val="right"/>
            </w:pPr>
            <w:r>
              <w:t>Roll Number: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C6" w:rsidRDefault="00EB5AC6">
            <w:pPr>
              <w:jc w:val="both"/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C6" w:rsidRDefault="00EB5AC6">
            <w:pPr>
              <w:jc w:val="both"/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C6" w:rsidRDefault="00EB5AC6">
            <w:pPr>
              <w:jc w:val="both"/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C6" w:rsidRDefault="00EB5AC6">
            <w:pPr>
              <w:jc w:val="both"/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C6" w:rsidRDefault="00EB5AC6">
            <w:pPr>
              <w:jc w:val="both"/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C6" w:rsidRDefault="00EB5AC6">
            <w:pPr>
              <w:jc w:val="both"/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C6" w:rsidRDefault="00EB5AC6">
            <w:pPr>
              <w:jc w:val="both"/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C6" w:rsidRDefault="00EB5AC6">
            <w:pPr>
              <w:jc w:val="both"/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C6" w:rsidRDefault="00EB5AC6">
            <w:pPr>
              <w:jc w:val="both"/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C6" w:rsidRDefault="00EB5AC6">
            <w:pPr>
              <w:jc w:val="both"/>
            </w:pPr>
          </w:p>
        </w:tc>
      </w:tr>
    </w:tbl>
    <w:p w:rsidR="00EB5AC6" w:rsidRDefault="00EB5AC6" w:rsidP="00EB5AC6">
      <w:pPr>
        <w:jc w:val="both"/>
      </w:pPr>
      <w:r>
        <w:t>Time: 20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B5AC6" w:rsidRDefault="00EB5AC6" w:rsidP="00EB5AC6">
      <w:pPr>
        <w:jc w:val="both"/>
        <w:rPr>
          <w:b/>
        </w:rPr>
      </w:pPr>
      <w:r>
        <w:t>Maximum Marks: 10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B5AC6" w:rsidRDefault="00EB5AC6" w:rsidP="00EB5AC6">
      <w:pPr>
        <w:pBdr>
          <w:top w:val="single" w:sz="4" w:space="1" w:color="auto"/>
          <w:bottom w:val="single" w:sz="4" w:space="1" w:color="auto"/>
        </w:pBdr>
        <w:jc w:val="both"/>
        <w:rPr>
          <w:b/>
        </w:rPr>
      </w:pPr>
      <w:r>
        <w:rPr>
          <w:b/>
        </w:rPr>
        <w:t>I. Choose the Right Answer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10× 1/2 = 5 M</w:t>
      </w:r>
    </w:p>
    <w:p w:rsidR="00EB5AC6" w:rsidRDefault="00EB5AC6" w:rsidP="00EB5AC6">
      <w:pPr>
        <w:pStyle w:val="ListParagraph"/>
        <w:spacing w:line="276" w:lineRule="auto"/>
        <w:ind w:left="1080"/>
        <w:rPr>
          <w:rFonts w:eastAsia="Calibri"/>
          <w:color w:val="231F20"/>
          <w:sz w:val="22"/>
          <w:szCs w:val="22"/>
        </w:rPr>
      </w:pPr>
    </w:p>
    <w:p w:rsidR="0011247D" w:rsidRPr="00C803AA" w:rsidRDefault="0011247D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 xml:space="preserve">1.Which of the following is recording instrument? </w:t>
      </w:r>
      <w:r w:rsidR="00C803AA"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="00C803AA" w:rsidRPr="00AF4D04">
        <w:rPr>
          <w:rFonts w:ascii="Times New Roman" w:hAnsi="Times New Roman" w:cs="Times New Roman"/>
        </w:rPr>
        <w:t>[           ]</w:t>
      </w:r>
    </w:p>
    <w:p w:rsidR="0011247D" w:rsidRPr="00C803AA" w:rsidRDefault="0011247D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 xml:space="preserve">   </w:t>
      </w:r>
      <w:r w:rsidR="00C803AA">
        <w:rPr>
          <w:rFonts w:ascii="Times New Roman" w:hAnsi="Times New Roman" w:cs="Times New Roman"/>
        </w:rPr>
        <w:t xml:space="preserve">   </w:t>
      </w:r>
      <w:r w:rsidRPr="00C803AA">
        <w:rPr>
          <w:rFonts w:ascii="Times New Roman" w:hAnsi="Times New Roman" w:cs="Times New Roman"/>
        </w:rPr>
        <w:t>(A) Voltmeter  (B) Ammeter (C) Energy meter (D)  ECG</w:t>
      </w:r>
    </w:p>
    <w:p w:rsidR="0011247D" w:rsidRPr="00C803AA" w:rsidRDefault="0011247D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>2.Electrostatic type instruments are primarily used as</w:t>
      </w:r>
      <w:r w:rsidR="00C803AA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C803AA" w:rsidRPr="00AF4D04">
        <w:rPr>
          <w:rFonts w:ascii="Times New Roman" w:hAnsi="Times New Roman" w:cs="Times New Roman"/>
        </w:rPr>
        <w:t>[           ]</w:t>
      </w:r>
    </w:p>
    <w:p w:rsidR="0011247D" w:rsidRPr="00C803AA" w:rsidRDefault="0011247D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 xml:space="preserve">    (A) Voltmeter (B) Ammeter (C) Energy meter (D)  Watt meter</w:t>
      </w:r>
    </w:p>
    <w:p w:rsidR="00C803AA" w:rsidRPr="00C803AA" w:rsidRDefault="0011247D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 xml:space="preserve">3.Torque to weight ratio in an Analog instruments indicates </w:t>
      </w:r>
      <w:r w:rsidR="00C803AA">
        <w:rPr>
          <w:rFonts w:ascii="Times New Roman" w:hAnsi="Times New Roman" w:cs="Times New Roman"/>
        </w:rPr>
        <w:t xml:space="preserve">                                                           </w:t>
      </w:r>
      <w:r w:rsidR="001C00F1">
        <w:rPr>
          <w:rFonts w:ascii="Times New Roman" w:hAnsi="Times New Roman" w:cs="Times New Roman"/>
        </w:rPr>
        <w:t xml:space="preserve"> </w:t>
      </w:r>
      <w:r w:rsidR="00C803AA">
        <w:rPr>
          <w:rFonts w:ascii="Times New Roman" w:hAnsi="Times New Roman" w:cs="Times New Roman"/>
        </w:rPr>
        <w:t xml:space="preserve"> </w:t>
      </w:r>
      <w:r w:rsidR="00C803AA" w:rsidRPr="00AF4D04">
        <w:rPr>
          <w:rFonts w:ascii="Times New Roman" w:hAnsi="Times New Roman" w:cs="Times New Roman"/>
        </w:rPr>
        <w:t>[           ]</w:t>
      </w:r>
    </w:p>
    <w:p w:rsidR="00C803AA" w:rsidRPr="00C803AA" w:rsidRDefault="0011247D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 xml:space="preserve">    (A) Frictional error  (B) Frequency error(C)Stray magnetic field error  (D)  None</w:t>
      </w:r>
    </w:p>
    <w:p w:rsidR="0011247D" w:rsidRPr="00C803AA" w:rsidRDefault="0011247D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>4.Range of PMMC voltmeter is extended by using</w:t>
      </w:r>
      <w:r w:rsidR="001C00F1"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Pr="00C803AA">
        <w:rPr>
          <w:rFonts w:ascii="Times New Roman" w:hAnsi="Times New Roman" w:cs="Times New Roman"/>
        </w:rPr>
        <w:t xml:space="preserve"> </w:t>
      </w:r>
      <w:r w:rsidR="001C00F1" w:rsidRPr="00AF4D04">
        <w:rPr>
          <w:rFonts w:ascii="Times New Roman" w:hAnsi="Times New Roman" w:cs="Times New Roman"/>
        </w:rPr>
        <w:t>[           ]</w:t>
      </w:r>
    </w:p>
    <w:p w:rsidR="0011247D" w:rsidRPr="00C803AA" w:rsidRDefault="0011247D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 xml:space="preserve">    (A) Shunts   (B)Multipliers   (C)Both     (D)  None</w:t>
      </w:r>
    </w:p>
    <w:p w:rsidR="0011247D" w:rsidRPr="00C803AA" w:rsidRDefault="0011247D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>5.Spring are made with-------------material.</w:t>
      </w:r>
      <w:r w:rsidR="001C00F1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 w:rsidR="001C00F1" w:rsidRPr="00AF4D04">
        <w:rPr>
          <w:rFonts w:ascii="Times New Roman" w:hAnsi="Times New Roman" w:cs="Times New Roman"/>
        </w:rPr>
        <w:t>[           ]</w:t>
      </w:r>
    </w:p>
    <w:p w:rsidR="0011247D" w:rsidRPr="00C803AA" w:rsidRDefault="00C803AA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1247D" w:rsidRPr="00C803AA">
        <w:rPr>
          <w:rFonts w:ascii="Times New Roman" w:hAnsi="Times New Roman" w:cs="Times New Roman"/>
        </w:rPr>
        <w:t>(A)Soft iron   (B)Steel   (C)Phosphor bronze  (D)Silicon steel</w:t>
      </w:r>
    </w:p>
    <w:p w:rsidR="0011247D" w:rsidRPr="00C803AA" w:rsidRDefault="0011247D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>6.Moving iron instrument is used for--------</w:t>
      </w:r>
      <w:r w:rsidR="001C00F1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1C00F1" w:rsidRPr="00AF4D04">
        <w:rPr>
          <w:rFonts w:ascii="Times New Roman" w:hAnsi="Times New Roman" w:cs="Times New Roman"/>
        </w:rPr>
        <w:t>[           ]</w:t>
      </w:r>
    </w:p>
    <w:p w:rsidR="00C803AA" w:rsidRDefault="0011247D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 xml:space="preserve">  (A)D.C only</w:t>
      </w:r>
      <w:r w:rsidR="00D66CBA" w:rsidRPr="00C803AA">
        <w:rPr>
          <w:rFonts w:ascii="Times New Roman" w:hAnsi="Times New Roman" w:cs="Times New Roman"/>
        </w:rPr>
        <w:t xml:space="preserve">  (B)</w:t>
      </w:r>
      <w:r w:rsidRPr="00C803AA">
        <w:rPr>
          <w:rFonts w:ascii="Times New Roman" w:hAnsi="Times New Roman" w:cs="Times New Roman"/>
        </w:rPr>
        <w:t>A.C only</w:t>
      </w:r>
      <w:r w:rsidR="00D66CBA" w:rsidRPr="00C803AA">
        <w:rPr>
          <w:rFonts w:ascii="Times New Roman" w:hAnsi="Times New Roman" w:cs="Times New Roman"/>
        </w:rPr>
        <w:t xml:space="preserve">  (C)</w:t>
      </w:r>
      <w:r w:rsidRPr="00C803AA">
        <w:rPr>
          <w:rFonts w:ascii="Times New Roman" w:hAnsi="Times New Roman" w:cs="Times New Roman"/>
        </w:rPr>
        <w:t>Both A.C and D.C</w:t>
      </w:r>
      <w:r w:rsidR="00D66CBA" w:rsidRPr="00C803AA">
        <w:rPr>
          <w:rFonts w:ascii="Times New Roman" w:hAnsi="Times New Roman" w:cs="Times New Roman"/>
        </w:rPr>
        <w:t xml:space="preserve"> (D)</w:t>
      </w:r>
      <w:r w:rsidRPr="00C803AA">
        <w:rPr>
          <w:rFonts w:ascii="Times New Roman" w:hAnsi="Times New Roman" w:cs="Times New Roman"/>
        </w:rPr>
        <w:t>None of these</w:t>
      </w:r>
    </w:p>
    <w:p w:rsidR="0011247D" w:rsidRPr="00C803AA" w:rsidRDefault="00D66CBA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>7.</w:t>
      </w:r>
      <w:r w:rsidR="0011247D" w:rsidRPr="00C803AA">
        <w:rPr>
          <w:rFonts w:ascii="Times New Roman" w:hAnsi="Times New Roman" w:cs="Times New Roman"/>
        </w:rPr>
        <w:t>Range of PMMC Ammeter is extended by using</w:t>
      </w:r>
      <w:r w:rsidR="001C00F1"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="0011247D" w:rsidRPr="00C803AA">
        <w:rPr>
          <w:rFonts w:ascii="Times New Roman" w:hAnsi="Times New Roman" w:cs="Times New Roman"/>
        </w:rPr>
        <w:t xml:space="preserve"> </w:t>
      </w:r>
      <w:r w:rsidR="001C00F1" w:rsidRPr="00AF4D04">
        <w:rPr>
          <w:rFonts w:ascii="Times New Roman" w:hAnsi="Times New Roman" w:cs="Times New Roman"/>
        </w:rPr>
        <w:t>[           ]</w:t>
      </w:r>
    </w:p>
    <w:p w:rsidR="0011247D" w:rsidRPr="00C803AA" w:rsidRDefault="0011247D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 xml:space="preserve">   </w:t>
      </w:r>
      <w:r w:rsidR="00D66CBA" w:rsidRPr="00C803AA">
        <w:rPr>
          <w:rFonts w:ascii="Times New Roman" w:hAnsi="Times New Roman" w:cs="Times New Roman"/>
        </w:rPr>
        <w:t>(A)</w:t>
      </w:r>
      <w:r w:rsidRPr="00C803AA">
        <w:rPr>
          <w:rFonts w:ascii="Times New Roman" w:hAnsi="Times New Roman" w:cs="Times New Roman"/>
        </w:rPr>
        <w:t>Shunts</w:t>
      </w:r>
      <w:r w:rsidR="00D66CBA" w:rsidRPr="00C803AA">
        <w:rPr>
          <w:rFonts w:ascii="Times New Roman" w:hAnsi="Times New Roman" w:cs="Times New Roman"/>
        </w:rPr>
        <w:t xml:space="preserve">      (B)</w:t>
      </w:r>
      <w:r w:rsidRPr="00C803AA">
        <w:rPr>
          <w:rFonts w:ascii="Times New Roman" w:hAnsi="Times New Roman" w:cs="Times New Roman"/>
        </w:rPr>
        <w:t xml:space="preserve">Multipliers </w:t>
      </w:r>
      <w:r w:rsidR="00D66CBA" w:rsidRPr="00C803AA">
        <w:rPr>
          <w:rFonts w:ascii="Times New Roman" w:hAnsi="Times New Roman" w:cs="Times New Roman"/>
        </w:rPr>
        <w:t xml:space="preserve">   (C)</w:t>
      </w:r>
      <w:r w:rsidRPr="00C803AA">
        <w:rPr>
          <w:rFonts w:ascii="Times New Roman" w:hAnsi="Times New Roman" w:cs="Times New Roman"/>
        </w:rPr>
        <w:t>Both</w:t>
      </w:r>
      <w:r w:rsidR="00D66CBA" w:rsidRPr="00C803AA">
        <w:rPr>
          <w:rFonts w:ascii="Times New Roman" w:hAnsi="Times New Roman" w:cs="Times New Roman"/>
        </w:rPr>
        <w:t xml:space="preserve">  (D)   </w:t>
      </w:r>
      <w:r w:rsidRPr="00C803AA">
        <w:rPr>
          <w:rFonts w:ascii="Times New Roman" w:hAnsi="Times New Roman" w:cs="Times New Roman"/>
        </w:rPr>
        <w:t>None</w:t>
      </w:r>
    </w:p>
    <w:p w:rsidR="0011247D" w:rsidRPr="00C803AA" w:rsidRDefault="00D66CBA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>8.</w:t>
      </w:r>
      <w:r w:rsidR="0011247D" w:rsidRPr="00C803AA">
        <w:rPr>
          <w:rFonts w:ascii="Times New Roman" w:hAnsi="Times New Roman" w:cs="Times New Roman"/>
        </w:rPr>
        <w:t>In an electro dynamometer type wattmeter’s</w:t>
      </w:r>
      <w:r w:rsidR="001C00F1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="001C00F1" w:rsidRPr="00AF4D04">
        <w:rPr>
          <w:rFonts w:ascii="Times New Roman" w:hAnsi="Times New Roman" w:cs="Times New Roman"/>
        </w:rPr>
        <w:t>[           ]</w:t>
      </w:r>
    </w:p>
    <w:p w:rsidR="0011247D" w:rsidRPr="00C803AA" w:rsidRDefault="00C803AA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1C00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66CBA" w:rsidRPr="00C803AA">
        <w:rPr>
          <w:rFonts w:ascii="Times New Roman" w:hAnsi="Times New Roman" w:cs="Times New Roman"/>
        </w:rPr>
        <w:t>(A)</w:t>
      </w:r>
      <w:r w:rsidR="0011247D" w:rsidRPr="00C803AA">
        <w:rPr>
          <w:rFonts w:ascii="Times New Roman" w:hAnsi="Times New Roman" w:cs="Times New Roman"/>
        </w:rPr>
        <w:t>The current coli is made fixed</w:t>
      </w:r>
      <w:r w:rsidR="00D66CBA" w:rsidRPr="00C803AA">
        <w:rPr>
          <w:rFonts w:ascii="Times New Roman" w:hAnsi="Times New Roman" w:cs="Times New Roman"/>
        </w:rPr>
        <w:t xml:space="preserve">       (B)</w:t>
      </w:r>
      <w:r w:rsidR="0011247D" w:rsidRPr="00C803AA">
        <w:rPr>
          <w:rFonts w:ascii="Times New Roman" w:hAnsi="Times New Roman" w:cs="Times New Roman"/>
        </w:rPr>
        <w:t xml:space="preserve">The pressure coil is made fixed </w:t>
      </w:r>
    </w:p>
    <w:p w:rsidR="0011247D" w:rsidRPr="00C803AA" w:rsidRDefault="00C803AA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66CBA" w:rsidRPr="00C803AA">
        <w:rPr>
          <w:rFonts w:ascii="Times New Roman" w:hAnsi="Times New Roman" w:cs="Times New Roman"/>
        </w:rPr>
        <w:t>(C)</w:t>
      </w:r>
      <w:r w:rsidR="0011247D" w:rsidRPr="00C803AA">
        <w:rPr>
          <w:rFonts w:ascii="Times New Roman" w:hAnsi="Times New Roman" w:cs="Times New Roman"/>
        </w:rPr>
        <w:t>Any of the two coils made fixed</w:t>
      </w:r>
      <w:r w:rsidR="00D66CBA" w:rsidRPr="00C803AA">
        <w:rPr>
          <w:rFonts w:ascii="Times New Roman" w:hAnsi="Times New Roman" w:cs="Times New Roman"/>
        </w:rPr>
        <w:t xml:space="preserve">  (D)</w:t>
      </w:r>
      <w:r w:rsidR="0011247D" w:rsidRPr="00C803AA">
        <w:rPr>
          <w:rFonts w:ascii="Times New Roman" w:hAnsi="Times New Roman" w:cs="Times New Roman"/>
        </w:rPr>
        <w:t>Both of the coils should be movable</w:t>
      </w:r>
    </w:p>
    <w:p w:rsidR="0011247D" w:rsidRPr="00C803AA" w:rsidRDefault="00D66CBA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>9.</w:t>
      </w:r>
      <w:r w:rsidR="0011247D" w:rsidRPr="00C803AA">
        <w:rPr>
          <w:rFonts w:ascii="Times New Roman" w:hAnsi="Times New Roman" w:cs="Times New Roman"/>
        </w:rPr>
        <w:t>In a spring controlled iron instruments, the scale is</w:t>
      </w:r>
      <w:r w:rsidR="001C00F1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1C00F1" w:rsidRPr="00AF4D04">
        <w:rPr>
          <w:rFonts w:ascii="Times New Roman" w:hAnsi="Times New Roman" w:cs="Times New Roman"/>
        </w:rPr>
        <w:t>[           ]</w:t>
      </w:r>
    </w:p>
    <w:p w:rsidR="0011247D" w:rsidRPr="00C803AA" w:rsidRDefault="00C803AA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C00F1">
        <w:rPr>
          <w:rFonts w:ascii="Times New Roman" w:hAnsi="Times New Roman" w:cs="Times New Roman"/>
        </w:rPr>
        <w:t xml:space="preserve">  </w:t>
      </w:r>
      <w:r w:rsidR="00D66CBA" w:rsidRPr="00C803AA">
        <w:rPr>
          <w:rFonts w:ascii="Times New Roman" w:hAnsi="Times New Roman" w:cs="Times New Roman"/>
        </w:rPr>
        <w:t>(A)</w:t>
      </w:r>
      <w:r w:rsidR="0011247D" w:rsidRPr="00C803AA">
        <w:rPr>
          <w:rFonts w:ascii="Times New Roman" w:hAnsi="Times New Roman" w:cs="Times New Roman"/>
        </w:rPr>
        <w:t>Uniform</w:t>
      </w:r>
      <w:r w:rsidR="00D66CBA" w:rsidRPr="00C803AA">
        <w:rPr>
          <w:rFonts w:ascii="Times New Roman" w:hAnsi="Times New Roman" w:cs="Times New Roman"/>
        </w:rPr>
        <w:t xml:space="preserve"> (B)</w:t>
      </w:r>
      <w:r w:rsidR="0011247D" w:rsidRPr="00C803AA">
        <w:rPr>
          <w:rFonts w:ascii="Times New Roman" w:hAnsi="Times New Roman" w:cs="Times New Roman"/>
        </w:rPr>
        <w:t>Cramped at the low</w:t>
      </w:r>
      <w:r w:rsidR="001C00F1">
        <w:rPr>
          <w:rFonts w:ascii="Times New Roman" w:hAnsi="Times New Roman" w:cs="Times New Roman"/>
        </w:rPr>
        <w:t xml:space="preserve">er end </w:t>
      </w:r>
      <w:r w:rsidR="00D66CBA" w:rsidRPr="00C803AA">
        <w:rPr>
          <w:rFonts w:ascii="Times New Roman" w:hAnsi="Times New Roman" w:cs="Times New Roman"/>
        </w:rPr>
        <w:t>(C)</w:t>
      </w:r>
      <w:r w:rsidR="0011247D" w:rsidRPr="00C803AA">
        <w:rPr>
          <w:rFonts w:ascii="Times New Roman" w:hAnsi="Times New Roman" w:cs="Times New Roman"/>
        </w:rPr>
        <w:t xml:space="preserve">Cramped at the upper end </w:t>
      </w:r>
      <w:r w:rsidR="00D66CBA" w:rsidRPr="00C803AA">
        <w:rPr>
          <w:rFonts w:ascii="Times New Roman" w:hAnsi="Times New Roman" w:cs="Times New Roman"/>
        </w:rPr>
        <w:t>(D)</w:t>
      </w:r>
      <w:r w:rsidR="001C00F1">
        <w:rPr>
          <w:rFonts w:ascii="Times New Roman" w:hAnsi="Times New Roman" w:cs="Times New Roman"/>
        </w:rPr>
        <w:t xml:space="preserve">Expanded both </w:t>
      </w:r>
    </w:p>
    <w:p w:rsidR="0011247D" w:rsidRPr="00C803AA" w:rsidRDefault="00D66CBA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>10.</w:t>
      </w:r>
      <w:r w:rsidR="0011247D" w:rsidRPr="00C803AA">
        <w:rPr>
          <w:rFonts w:ascii="Times New Roman" w:hAnsi="Times New Roman" w:cs="Times New Roman"/>
        </w:rPr>
        <w:t>Which of the following damping is used in PMMC instrument?</w:t>
      </w:r>
      <w:r w:rsidR="001C00F1">
        <w:rPr>
          <w:rFonts w:ascii="Times New Roman" w:hAnsi="Times New Roman" w:cs="Times New Roman"/>
        </w:rPr>
        <w:t xml:space="preserve">                                                  </w:t>
      </w:r>
      <w:r w:rsidR="001C00F1" w:rsidRPr="001C00F1">
        <w:rPr>
          <w:rFonts w:ascii="Times New Roman" w:hAnsi="Times New Roman" w:cs="Times New Roman"/>
        </w:rPr>
        <w:t xml:space="preserve"> </w:t>
      </w:r>
      <w:r w:rsidR="001C00F1" w:rsidRPr="00AF4D04">
        <w:rPr>
          <w:rFonts w:ascii="Times New Roman" w:hAnsi="Times New Roman" w:cs="Times New Roman"/>
        </w:rPr>
        <w:t>[           ]</w:t>
      </w:r>
    </w:p>
    <w:p w:rsidR="0011247D" w:rsidRDefault="00D66CBA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  <w:r w:rsidRPr="00C803AA">
        <w:rPr>
          <w:rFonts w:ascii="Times New Roman" w:hAnsi="Times New Roman" w:cs="Times New Roman"/>
        </w:rPr>
        <w:t xml:space="preserve">  </w:t>
      </w:r>
      <w:r w:rsidR="00C803AA">
        <w:rPr>
          <w:rFonts w:ascii="Times New Roman" w:hAnsi="Times New Roman" w:cs="Times New Roman"/>
        </w:rPr>
        <w:t xml:space="preserve">     </w:t>
      </w:r>
      <w:r w:rsidRPr="00C803AA">
        <w:rPr>
          <w:rFonts w:ascii="Times New Roman" w:hAnsi="Times New Roman" w:cs="Times New Roman"/>
        </w:rPr>
        <w:t>(A)</w:t>
      </w:r>
      <w:r w:rsidR="0011247D" w:rsidRPr="00C803AA">
        <w:rPr>
          <w:rFonts w:ascii="Times New Roman" w:hAnsi="Times New Roman" w:cs="Times New Roman"/>
        </w:rPr>
        <w:t xml:space="preserve">Air friction damping </w:t>
      </w:r>
      <w:r w:rsidR="001C00F1">
        <w:rPr>
          <w:rFonts w:ascii="Times New Roman" w:hAnsi="Times New Roman" w:cs="Times New Roman"/>
        </w:rPr>
        <w:t xml:space="preserve"> </w:t>
      </w:r>
      <w:r w:rsidRPr="00C803AA">
        <w:rPr>
          <w:rFonts w:ascii="Times New Roman" w:hAnsi="Times New Roman" w:cs="Times New Roman"/>
        </w:rPr>
        <w:t>(B)</w:t>
      </w:r>
      <w:r w:rsidR="0011247D" w:rsidRPr="00C803AA">
        <w:rPr>
          <w:rFonts w:ascii="Times New Roman" w:hAnsi="Times New Roman" w:cs="Times New Roman"/>
        </w:rPr>
        <w:t>Eddy current dampin</w:t>
      </w:r>
      <w:r w:rsidR="001C00F1">
        <w:rPr>
          <w:rFonts w:ascii="Times New Roman" w:hAnsi="Times New Roman" w:cs="Times New Roman"/>
        </w:rPr>
        <w:t>g</w:t>
      </w:r>
      <w:r w:rsidR="00C803AA">
        <w:rPr>
          <w:rFonts w:ascii="Times New Roman" w:hAnsi="Times New Roman" w:cs="Times New Roman"/>
        </w:rPr>
        <w:t xml:space="preserve"> </w:t>
      </w:r>
      <w:r w:rsidRPr="00C803AA">
        <w:rPr>
          <w:rFonts w:ascii="Times New Roman" w:hAnsi="Times New Roman" w:cs="Times New Roman"/>
        </w:rPr>
        <w:t>(C)</w:t>
      </w:r>
      <w:r w:rsidR="0011247D" w:rsidRPr="00C803AA">
        <w:rPr>
          <w:rFonts w:ascii="Times New Roman" w:hAnsi="Times New Roman" w:cs="Times New Roman"/>
        </w:rPr>
        <w:t>Fluid friction damping</w:t>
      </w:r>
      <w:r w:rsidR="001C00F1">
        <w:rPr>
          <w:rFonts w:ascii="Times New Roman" w:hAnsi="Times New Roman" w:cs="Times New Roman"/>
        </w:rPr>
        <w:t xml:space="preserve"> </w:t>
      </w:r>
      <w:r w:rsidRPr="00C803AA">
        <w:rPr>
          <w:rFonts w:ascii="Times New Roman" w:hAnsi="Times New Roman" w:cs="Times New Roman"/>
        </w:rPr>
        <w:t>(D)</w:t>
      </w:r>
      <w:r w:rsidR="0011247D" w:rsidRPr="00C803AA">
        <w:rPr>
          <w:rFonts w:ascii="Times New Roman" w:hAnsi="Times New Roman" w:cs="Times New Roman"/>
        </w:rPr>
        <w:t>None</w:t>
      </w:r>
    </w:p>
    <w:p w:rsidR="001C00F1" w:rsidRPr="00C803AA" w:rsidRDefault="001C00F1" w:rsidP="00C803AA">
      <w:pPr>
        <w:pStyle w:val="Default"/>
        <w:spacing w:line="276" w:lineRule="auto"/>
        <w:ind w:left="567"/>
        <w:rPr>
          <w:rFonts w:ascii="Times New Roman" w:hAnsi="Times New Roman" w:cs="Times New Roman"/>
        </w:rPr>
      </w:pPr>
    </w:p>
    <w:p w:rsidR="00EB5AC6" w:rsidRDefault="00EB5AC6" w:rsidP="00EB5AC6">
      <w:pPr>
        <w:pBdr>
          <w:top w:val="single" w:sz="4" w:space="1" w:color="auto"/>
          <w:bottom w:val="single" w:sz="4" w:space="1" w:color="auto"/>
        </w:pBdr>
        <w:spacing w:line="276" w:lineRule="auto"/>
        <w:rPr>
          <w:rFonts w:eastAsia="Calibri"/>
          <w:b/>
          <w:color w:val="231F20"/>
        </w:rPr>
      </w:pPr>
      <w:r>
        <w:rPr>
          <w:rFonts w:eastAsia="Calibri"/>
          <w:b/>
          <w:color w:val="231F20"/>
        </w:rPr>
        <w:t xml:space="preserve">II. True or false          </w:t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  <w:t xml:space="preserve">                    </w:t>
      </w:r>
      <w:r w:rsidR="00050968">
        <w:rPr>
          <w:rFonts w:eastAsia="Calibri"/>
          <w:b/>
          <w:color w:val="231F20"/>
        </w:rPr>
        <w:t xml:space="preserve">   </w:t>
      </w:r>
      <w:r>
        <w:rPr>
          <w:rFonts w:eastAsia="Calibri"/>
          <w:b/>
          <w:color w:val="231F20"/>
        </w:rPr>
        <w:t xml:space="preserve">  5× 1/2 = 2.5 M</w:t>
      </w:r>
    </w:p>
    <w:p w:rsidR="00592854" w:rsidRDefault="00592854" w:rsidP="00592854">
      <w:pPr>
        <w:rPr>
          <w:rFonts w:ascii="Tahoma" w:hAnsi="Tahoma"/>
          <w:color w:val="000000"/>
          <w:spacing w:val="6"/>
        </w:rPr>
      </w:pPr>
    </w:p>
    <w:p w:rsidR="00592854" w:rsidRPr="001C00F1" w:rsidRDefault="00592854" w:rsidP="009B02F3">
      <w:pPr>
        <w:numPr>
          <w:ilvl w:val="0"/>
          <w:numId w:val="2"/>
        </w:numPr>
        <w:tabs>
          <w:tab w:val="clear" w:pos="648"/>
          <w:tab w:val="decimal" w:pos="828"/>
        </w:tabs>
        <w:spacing w:before="72" w:line="271" w:lineRule="auto"/>
        <w:ind w:left="426"/>
        <w:rPr>
          <w:color w:val="000000"/>
        </w:rPr>
      </w:pPr>
      <w:r w:rsidRPr="001C00F1">
        <w:rPr>
          <w:color w:val="000000"/>
        </w:rPr>
        <w:t>Schering Bridge is Suitable for the measurement of Inductance</w:t>
      </w:r>
      <w:r w:rsidR="00F81312">
        <w:rPr>
          <w:color w:val="000000"/>
        </w:rPr>
        <w:t xml:space="preserve">                                   </w:t>
      </w:r>
      <w:r w:rsidR="002D6621">
        <w:rPr>
          <w:color w:val="000000"/>
        </w:rPr>
        <w:t xml:space="preserve">        </w:t>
      </w:r>
      <w:r w:rsidR="00F81312">
        <w:rPr>
          <w:color w:val="000000"/>
        </w:rPr>
        <w:t xml:space="preserve"> </w:t>
      </w:r>
      <w:r w:rsidR="00F81312" w:rsidRPr="005F11CE">
        <w:rPr>
          <w:color w:val="000000"/>
        </w:rPr>
        <w:t xml:space="preserve">[ </w:t>
      </w:r>
      <w:r w:rsidR="00F81312" w:rsidRPr="005F11CE">
        <w:rPr>
          <w:color w:val="000000"/>
        </w:rPr>
        <w:tab/>
        <w:t xml:space="preserve">           ]</w:t>
      </w:r>
    </w:p>
    <w:p w:rsidR="00592854" w:rsidRPr="001C00F1" w:rsidRDefault="00592854" w:rsidP="009B02F3">
      <w:pPr>
        <w:numPr>
          <w:ilvl w:val="0"/>
          <w:numId w:val="2"/>
        </w:numPr>
        <w:tabs>
          <w:tab w:val="clear" w:pos="648"/>
          <w:tab w:val="decimal" w:pos="828"/>
        </w:tabs>
        <w:spacing w:before="108"/>
        <w:ind w:left="426"/>
        <w:rPr>
          <w:color w:val="000000"/>
        </w:rPr>
      </w:pPr>
      <w:r w:rsidRPr="001C00F1">
        <w:rPr>
          <w:color w:val="000000"/>
        </w:rPr>
        <w:t>For MI and PMMC instruments the scale is uniform</w:t>
      </w:r>
      <w:r w:rsidR="00F81312">
        <w:rPr>
          <w:color w:val="000000"/>
        </w:rPr>
        <w:t xml:space="preserve">                                                    </w:t>
      </w:r>
      <w:r w:rsidR="002D6621">
        <w:rPr>
          <w:color w:val="000000"/>
        </w:rPr>
        <w:t xml:space="preserve">        </w:t>
      </w:r>
      <w:r w:rsidR="00F81312">
        <w:rPr>
          <w:color w:val="000000"/>
        </w:rPr>
        <w:t xml:space="preserve"> </w:t>
      </w:r>
      <w:r w:rsidR="00F81312" w:rsidRPr="005F11CE">
        <w:rPr>
          <w:color w:val="000000"/>
        </w:rPr>
        <w:t xml:space="preserve">[ </w:t>
      </w:r>
      <w:r w:rsidR="00F81312" w:rsidRPr="005F11CE">
        <w:rPr>
          <w:color w:val="000000"/>
        </w:rPr>
        <w:tab/>
        <w:t xml:space="preserve">           ]</w:t>
      </w:r>
    </w:p>
    <w:p w:rsidR="00592854" w:rsidRPr="001C00F1" w:rsidRDefault="00592854" w:rsidP="009B02F3">
      <w:pPr>
        <w:numPr>
          <w:ilvl w:val="0"/>
          <w:numId w:val="2"/>
        </w:numPr>
        <w:tabs>
          <w:tab w:val="clear" w:pos="648"/>
          <w:tab w:val="decimal" w:pos="828"/>
        </w:tabs>
        <w:spacing w:before="108" w:line="290" w:lineRule="auto"/>
        <w:ind w:left="426"/>
        <w:rPr>
          <w:color w:val="000000"/>
        </w:rPr>
      </w:pPr>
      <w:r w:rsidRPr="001C00F1">
        <w:rPr>
          <w:color w:val="000000"/>
        </w:rPr>
        <w:t>Whetstone Bridge is used to measure high resistance</w:t>
      </w:r>
      <w:r w:rsidR="00F81312">
        <w:rPr>
          <w:color w:val="000000"/>
        </w:rPr>
        <w:t xml:space="preserve">                                                    </w:t>
      </w:r>
      <w:r w:rsidR="002D6621">
        <w:rPr>
          <w:color w:val="000000"/>
        </w:rPr>
        <w:t xml:space="preserve">        </w:t>
      </w:r>
      <w:r w:rsidR="00F81312" w:rsidRPr="005F11CE">
        <w:rPr>
          <w:color w:val="000000"/>
        </w:rPr>
        <w:t xml:space="preserve">[ </w:t>
      </w:r>
      <w:r w:rsidR="00F81312" w:rsidRPr="005F11CE">
        <w:rPr>
          <w:color w:val="000000"/>
        </w:rPr>
        <w:tab/>
        <w:t xml:space="preserve">           ]</w:t>
      </w:r>
    </w:p>
    <w:p w:rsidR="00592854" w:rsidRPr="001C00F1" w:rsidRDefault="00592854" w:rsidP="009B02F3">
      <w:pPr>
        <w:numPr>
          <w:ilvl w:val="0"/>
          <w:numId w:val="2"/>
        </w:numPr>
        <w:tabs>
          <w:tab w:val="clear" w:pos="648"/>
          <w:tab w:val="decimal" w:pos="828"/>
        </w:tabs>
        <w:spacing w:before="72" w:line="321" w:lineRule="auto"/>
        <w:ind w:left="426"/>
        <w:rPr>
          <w:color w:val="000000"/>
        </w:rPr>
      </w:pPr>
      <w:r w:rsidRPr="001C00F1">
        <w:rPr>
          <w:color w:val="000000"/>
        </w:rPr>
        <w:t>Moving Iron type instruments Used for Both AC &amp; DC</w:t>
      </w:r>
      <w:r w:rsidR="00F81312">
        <w:rPr>
          <w:color w:val="000000"/>
        </w:rPr>
        <w:t xml:space="preserve">                                               </w:t>
      </w:r>
      <w:r w:rsidR="002D6621">
        <w:rPr>
          <w:color w:val="000000"/>
        </w:rPr>
        <w:t xml:space="preserve">         </w:t>
      </w:r>
      <w:r w:rsidR="00F81312" w:rsidRPr="005F11CE">
        <w:rPr>
          <w:color w:val="000000"/>
        </w:rPr>
        <w:t xml:space="preserve">[ </w:t>
      </w:r>
      <w:r w:rsidR="00F81312" w:rsidRPr="005F11CE">
        <w:rPr>
          <w:color w:val="000000"/>
        </w:rPr>
        <w:tab/>
        <w:t xml:space="preserve">           ]</w:t>
      </w:r>
    </w:p>
    <w:p w:rsidR="00EB5AC6" w:rsidRPr="001C00F1" w:rsidRDefault="00592854" w:rsidP="009B02F3">
      <w:pPr>
        <w:numPr>
          <w:ilvl w:val="0"/>
          <w:numId w:val="2"/>
        </w:numPr>
        <w:tabs>
          <w:tab w:val="clear" w:pos="648"/>
          <w:tab w:val="decimal" w:pos="828"/>
        </w:tabs>
        <w:spacing w:before="72" w:line="321" w:lineRule="auto"/>
        <w:ind w:left="426"/>
        <w:rPr>
          <w:color w:val="000000"/>
        </w:rPr>
      </w:pPr>
      <w:r w:rsidRPr="001C00F1">
        <w:rPr>
          <w:color w:val="000000"/>
        </w:rPr>
        <w:t>In an Instrument Controlling Torque 'cc =KO</w:t>
      </w:r>
      <w:r w:rsidR="00F81312">
        <w:rPr>
          <w:color w:val="000000"/>
        </w:rPr>
        <w:t xml:space="preserve">                                                               </w:t>
      </w:r>
      <w:r w:rsidR="002D6621">
        <w:rPr>
          <w:color w:val="000000"/>
        </w:rPr>
        <w:t xml:space="preserve">         </w:t>
      </w:r>
      <w:r w:rsidR="00F81312" w:rsidRPr="00AF4D04">
        <w:t>[</w:t>
      </w:r>
      <w:r w:rsidR="00F81312">
        <w:t xml:space="preserve"> </w:t>
      </w:r>
      <w:r w:rsidR="00F81312" w:rsidRPr="00AF4D04">
        <w:tab/>
      </w:r>
      <w:r w:rsidR="00F81312">
        <w:t xml:space="preserve">           </w:t>
      </w:r>
      <w:r w:rsidR="00F81312" w:rsidRPr="00AF4D04">
        <w:t>]</w:t>
      </w:r>
    </w:p>
    <w:p w:rsidR="00EB5AC6" w:rsidRDefault="00EB5AC6" w:rsidP="00EB5AC6">
      <w:pPr>
        <w:pBdr>
          <w:top w:val="single" w:sz="4" w:space="1" w:color="auto"/>
          <w:bottom w:val="single" w:sz="4" w:space="1" w:color="auto"/>
        </w:pBdr>
        <w:spacing w:line="276" w:lineRule="auto"/>
        <w:rPr>
          <w:rFonts w:eastAsia="Calibri"/>
          <w:b/>
          <w:color w:val="231F20"/>
        </w:rPr>
      </w:pPr>
      <w:r>
        <w:rPr>
          <w:rFonts w:eastAsia="Calibri"/>
          <w:b/>
          <w:color w:val="231F20"/>
        </w:rPr>
        <w:t>III. Fill in the Blanks</w:t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</w:r>
      <w:r>
        <w:rPr>
          <w:rFonts w:eastAsia="Calibri"/>
          <w:b/>
          <w:color w:val="231F20"/>
        </w:rPr>
        <w:tab/>
      </w:r>
      <w:r w:rsidR="00050968">
        <w:rPr>
          <w:rFonts w:eastAsia="Calibri"/>
          <w:b/>
          <w:color w:val="231F20"/>
        </w:rPr>
        <w:t xml:space="preserve">           </w:t>
      </w:r>
      <w:r>
        <w:rPr>
          <w:rFonts w:eastAsia="Calibri"/>
          <w:b/>
          <w:color w:val="231F20"/>
        </w:rPr>
        <w:t>5× 1/2 = 2.5 M</w:t>
      </w:r>
    </w:p>
    <w:p w:rsidR="00EB5AC6" w:rsidRDefault="00EB5AC6" w:rsidP="00EB5AC6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011C64" w:rsidRPr="005F11CE" w:rsidRDefault="00011C64" w:rsidP="005F11CE">
      <w:pPr>
        <w:pStyle w:val="Default"/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16)</w:t>
      </w:r>
      <w:r w:rsidR="005F11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07818" w:rsidRPr="005F11CE">
        <w:rPr>
          <w:rFonts w:ascii="Times New Roman" w:hAnsi="Times New Roman" w:cs="Times New Roman"/>
        </w:rPr>
        <w:t>To extend the range of Voltmeter what is the Multiplier value …………..</w:t>
      </w:r>
    </w:p>
    <w:p w:rsidR="00011C64" w:rsidRPr="005F11CE" w:rsidRDefault="00011C64" w:rsidP="005F11CE">
      <w:pPr>
        <w:pStyle w:val="Default"/>
        <w:spacing w:line="360" w:lineRule="auto"/>
        <w:ind w:left="567"/>
        <w:rPr>
          <w:rFonts w:ascii="Times New Roman" w:hAnsi="Times New Roman" w:cs="Times New Roman"/>
        </w:rPr>
      </w:pPr>
      <w:r w:rsidRPr="005F11CE">
        <w:rPr>
          <w:rFonts w:ascii="Times New Roman" w:hAnsi="Times New Roman" w:cs="Times New Roman"/>
        </w:rPr>
        <w:t xml:space="preserve">17) </w:t>
      </w:r>
      <w:r w:rsidR="005F11CE">
        <w:rPr>
          <w:rFonts w:ascii="Times New Roman" w:hAnsi="Times New Roman" w:cs="Times New Roman"/>
        </w:rPr>
        <w:t xml:space="preserve"> </w:t>
      </w:r>
      <w:r w:rsidRPr="005F11CE">
        <w:rPr>
          <w:rFonts w:ascii="Times New Roman" w:hAnsi="Times New Roman" w:cs="Times New Roman"/>
        </w:rPr>
        <w:t>To extend the range of Ammeter what is the Shunt value …………..</w:t>
      </w:r>
    </w:p>
    <w:p w:rsidR="00011C64" w:rsidRPr="005F11CE" w:rsidRDefault="00011C64" w:rsidP="005F11CE">
      <w:pPr>
        <w:pStyle w:val="Default"/>
        <w:spacing w:line="360" w:lineRule="auto"/>
        <w:ind w:left="567"/>
        <w:rPr>
          <w:rFonts w:ascii="Times New Roman" w:hAnsi="Times New Roman" w:cs="Times New Roman"/>
        </w:rPr>
      </w:pPr>
      <w:r w:rsidRPr="005F11CE">
        <w:rPr>
          <w:rFonts w:ascii="Times New Roman" w:hAnsi="Times New Roman" w:cs="Times New Roman"/>
        </w:rPr>
        <w:t>18)</w:t>
      </w:r>
      <w:r w:rsidR="005F11CE">
        <w:rPr>
          <w:rFonts w:ascii="Times New Roman" w:hAnsi="Times New Roman" w:cs="Times New Roman"/>
        </w:rPr>
        <w:t xml:space="preserve"> </w:t>
      </w:r>
      <w:r w:rsidRPr="005F11CE">
        <w:rPr>
          <w:rFonts w:ascii="Times New Roman" w:hAnsi="Times New Roman" w:cs="Times New Roman"/>
        </w:rPr>
        <w:t xml:space="preserve"> </w:t>
      </w:r>
      <w:r w:rsidR="00907818" w:rsidRPr="005F11CE">
        <w:rPr>
          <w:rFonts w:ascii="Times New Roman" w:hAnsi="Times New Roman" w:cs="Times New Roman"/>
        </w:rPr>
        <w:t xml:space="preserve">Low resistance in the range …….. </w:t>
      </w:r>
      <w:r w:rsidRPr="005F11CE">
        <w:rPr>
          <w:rFonts w:ascii="Times New Roman" w:hAnsi="Times New Roman" w:cs="Times New Roman"/>
        </w:rPr>
        <w:t>…………..</w:t>
      </w:r>
    </w:p>
    <w:p w:rsidR="00011C64" w:rsidRPr="00AF4D04" w:rsidRDefault="00011C64" w:rsidP="005F11CE">
      <w:pPr>
        <w:pStyle w:val="Default"/>
        <w:spacing w:line="360" w:lineRule="auto"/>
        <w:ind w:left="567"/>
        <w:rPr>
          <w:rFonts w:ascii="Times New Roman" w:hAnsi="Times New Roman" w:cs="Times New Roman"/>
        </w:rPr>
      </w:pPr>
      <w:r w:rsidRPr="005F11CE">
        <w:rPr>
          <w:rFonts w:ascii="Times New Roman" w:hAnsi="Times New Roman" w:cs="Times New Roman"/>
        </w:rPr>
        <w:t>19)</w:t>
      </w:r>
      <w:r w:rsidR="005F11CE">
        <w:rPr>
          <w:rFonts w:ascii="Times New Roman" w:hAnsi="Times New Roman" w:cs="Times New Roman"/>
        </w:rPr>
        <w:t xml:space="preserve"> </w:t>
      </w:r>
      <w:r w:rsidRPr="005F11CE">
        <w:rPr>
          <w:rFonts w:ascii="Times New Roman" w:hAnsi="Times New Roman" w:cs="Times New Roman"/>
        </w:rPr>
        <w:t xml:space="preserve"> Write the phase angle balance condition in AC Bridge………………..</w:t>
      </w:r>
    </w:p>
    <w:p w:rsidR="00826BF2" w:rsidRPr="005F11CE" w:rsidRDefault="00011C64" w:rsidP="005F11CE">
      <w:pPr>
        <w:pStyle w:val="Default"/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20) </w:t>
      </w:r>
      <w:r w:rsidR="005F11CE">
        <w:rPr>
          <w:rFonts w:ascii="Times New Roman" w:hAnsi="Times New Roman" w:cs="Times New Roman"/>
        </w:rPr>
        <w:t xml:space="preserve"> </w:t>
      </w:r>
      <w:r w:rsidR="005F11CE" w:rsidRPr="005F11CE">
        <w:rPr>
          <w:rFonts w:ascii="Times New Roman" w:hAnsi="Times New Roman" w:cs="Times New Roman"/>
        </w:rPr>
        <w:t>n a spring controlled iron instruments, the scale is</w:t>
      </w:r>
      <w:r w:rsidR="005F11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……………...</w:t>
      </w:r>
      <w:r w:rsidRPr="005F11CE">
        <w:rPr>
          <w:rFonts w:ascii="Times New Roman" w:hAnsi="Times New Roman" w:cs="Times New Roman"/>
        </w:rPr>
        <w:t xml:space="preserve">        </w:t>
      </w:r>
    </w:p>
    <w:p w:rsidR="00826BF2" w:rsidRDefault="00826BF2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p w:rsidR="00EB5AC6" w:rsidRDefault="00EB5AC6" w:rsidP="00EF4C33">
      <w:pPr>
        <w:tabs>
          <w:tab w:val="left" w:pos="450"/>
        </w:tabs>
        <w:jc w:val="center"/>
        <w:rPr>
          <w:b/>
          <w:sz w:val="32"/>
          <w:szCs w:val="36"/>
        </w:rPr>
      </w:pPr>
    </w:p>
    <w:sectPr w:rsidR="00EB5AC6" w:rsidSect="0059257F">
      <w:pgSz w:w="11909" w:h="16834" w:code="9"/>
      <w:pgMar w:top="630" w:right="389" w:bottom="0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280" w:rsidRDefault="008C4280">
      <w:r>
        <w:separator/>
      </w:r>
    </w:p>
  </w:endnote>
  <w:endnote w:type="continuationSeparator" w:id="1">
    <w:p w:rsidR="008C4280" w:rsidRDefault="008C4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280" w:rsidRDefault="008C4280">
      <w:r>
        <w:separator/>
      </w:r>
    </w:p>
  </w:footnote>
  <w:footnote w:type="continuationSeparator" w:id="1">
    <w:p w:rsidR="008C4280" w:rsidRDefault="008C42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5F1B"/>
    <w:multiLevelType w:val="hybridMultilevel"/>
    <w:tmpl w:val="D3B44CDC"/>
    <w:lvl w:ilvl="0" w:tplc="F3AA7336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41E819D2"/>
    <w:multiLevelType w:val="multilevel"/>
    <w:tmpl w:val="689A6B1C"/>
    <w:lvl w:ilvl="0">
      <w:start w:val="11"/>
      <w:numFmt w:val="decimal"/>
      <w:lvlText w:val="%1."/>
      <w:lvlJc w:val="left"/>
      <w:pPr>
        <w:tabs>
          <w:tab w:val="decimal" w:pos="648"/>
        </w:tabs>
        <w:ind w:left="720"/>
      </w:pPr>
      <w:rPr>
        <w:rFonts w:ascii="Tahoma" w:hAnsi="Tahoma"/>
        <w:strike w:val="0"/>
        <w:color w:val="000000"/>
        <w:spacing w:val="17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4753"/>
    <w:rsid w:val="00001F0A"/>
    <w:rsid w:val="00004B2F"/>
    <w:rsid w:val="00007D27"/>
    <w:rsid w:val="00011C64"/>
    <w:rsid w:val="00013898"/>
    <w:rsid w:val="00014753"/>
    <w:rsid w:val="00020F87"/>
    <w:rsid w:val="00050968"/>
    <w:rsid w:val="00061C07"/>
    <w:rsid w:val="00072EE5"/>
    <w:rsid w:val="00080493"/>
    <w:rsid w:val="000937BC"/>
    <w:rsid w:val="000A3EF0"/>
    <w:rsid w:val="000C12EB"/>
    <w:rsid w:val="000D0B75"/>
    <w:rsid w:val="000D770A"/>
    <w:rsid w:val="000E028E"/>
    <w:rsid w:val="000E469C"/>
    <w:rsid w:val="000F1C9F"/>
    <w:rsid w:val="0011247D"/>
    <w:rsid w:val="001179D7"/>
    <w:rsid w:val="00122323"/>
    <w:rsid w:val="00122D60"/>
    <w:rsid w:val="00125FAE"/>
    <w:rsid w:val="00130B3A"/>
    <w:rsid w:val="00135E0F"/>
    <w:rsid w:val="001462AD"/>
    <w:rsid w:val="0014767E"/>
    <w:rsid w:val="001479D3"/>
    <w:rsid w:val="00153579"/>
    <w:rsid w:val="0016217F"/>
    <w:rsid w:val="00162316"/>
    <w:rsid w:val="001649EC"/>
    <w:rsid w:val="0017414F"/>
    <w:rsid w:val="00176A2A"/>
    <w:rsid w:val="001802EF"/>
    <w:rsid w:val="0018507C"/>
    <w:rsid w:val="0019219C"/>
    <w:rsid w:val="00197976"/>
    <w:rsid w:val="001A3B2F"/>
    <w:rsid w:val="001B1C24"/>
    <w:rsid w:val="001B5F7C"/>
    <w:rsid w:val="001C00F1"/>
    <w:rsid w:val="001C6D39"/>
    <w:rsid w:val="001D3084"/>
    <w:rsid w:val="0021308C"/>
    <w:rsid w:val="002412EB"/>
    <w:rsid w:val="00242F00"/>
    <w:rsid w:val="002854B5"/>
    <w:rsid w:val="00290B33"/>
    <w:rsid w:val="002A6794"/>
    <w:rsid w:val="002A7FBC"/>
    <w:rsid w:val="002B1710"/>
    <w:rsid w:val="002B2AB8"/>
    <w:rsid w:val="002B56C2"/>
    <w:rsid w:val="002C7418"/>
    <w:rsid w:val="002D4F54"/>
    <w:rsid w:val="002D5434"/>
    <w:rsid w:val="002D6621"/>
    <w:rsid w:val="002E7046"/>
    <w:rsid w:val="002F4833"/>
    <w:rsid w:val="0030160F"/>
    <w:rsid w:val="00312BD7"/>
    <w:rsid w:val="00331E33"/>
    <w:rsid w:val="003327B3"/>
    <w:rsid w:val="003405C7"/>
    <w:rsid w:val="00347025"/>
    <w:rsid w:val="00355152"/>
    <w:rsid w:val="00365FCA"/>
    <w:rsid w:val="003869EB"/>
    <w:rsid w:val="0039073B"/>
    <w:rsid w:val="003A4DD9"/>
    <w:rsid w:val="003B05DE"/>
    <w:rsid w:val="003B5215"/>
    <w:rsid w:val="003D1567"/>
    <w:rsid w:val="003E11E7"/>
    <w:rsid w:val="003E6190"/>
    <w:rsid w:val="003E62B1"/>
    <w:rsid w:val="003F20FF"/>
    <w:rsid w:val="003F70BF"/>
    <w:rsid w:val="004038EF"/>
    <w:rsid w:val="00407E7D"/>
    <w:rsid w:val="00424BC3"/>
    <w:rsid w:val="00431217"/>
    <w:rsid w:val="004351D7"/>
    <w:rsid w:val="00451843"/>
    <w:rsid w:val="00462294"/>
    <w:rsid w:val="004671A3"/>
    <w:rsid w:val="00470C08"/>
    <w:rsid w:val="004740C0"/>
    <w:rsid w:val="00476A97"/>
    <w:rsid w:val="004909D9"/>
    <w:rsid w:val="004C4E2E"/>
    <w:rsid w:val="004C5484"/>
    <w:rsid w:val="004C71A0"/>
    <w:rsid w:val="004D1F8F"/>
    <w:rsid w:val="004D2235"/>
    <w:rsid w:val="004E127B"/>
    <w:rsid w:val="004E615E"/>
    <w:rsid w:val="004E627A"/>
    <w:rsid w:val="004E71ED"/>
    <w:rsid w:val="004F4838"/>
    <w:rsid w:val="004F56D3"/>
    <w:rsid w:val="005000EC"/>
    <w:rsid w:val="0050574B"/>
    <w:rsid w:val="00511019"/>
    <w:rsid w:val="005137A1"/>
    <w:rsid w:val="005241A1"/>
    <w:rsid w:val="00525414"/>
    <w:rsid w:val="00534E51"/>
    <w:rsid w:val="00536FB8"/>
    <w:rsid w:val="005425C7"/>
    <w:rsid w:val="00550016"/>
    <w:rsid w:val="005501BD"/>
    <w:rsid w:val="005532FB"/>
    <w:rsid w:val="00556C0C"/>
    <w:rsid w:val="0056408A"/>
    <w:rsid w:val="0056469D"/>
    <w:rsid w:val="00566099"/>
    <w:rsid w:val="005804CE"/>
    <w:rsid w:val="00583F3D"/>
    <w:rsid w:val="00590BCA"/>
    <w:rsid w:val="0059257F"/>
    <w:rsid w:val="00592854"/>
    <w:rsid w:val="005937D4"/>
    <w:rsid w:val="0059601D"/>
    <w:rsid w:val="005A6FFD"/>
    <w:rsid w:val="005B157F"/>
    <w:rsid w:val="005B1A3D"/>
    <w:rsid w:val="005B4B02"/>
    <w:rsid w:val="005B6F77"/>
    <w:rsid w:val="005C29E7"/>
    <w:rsid w:val="005E13FD"/>
    <w:rsid w:val="005E5724"/>
    <w:rsid w:val="005F03AA"/>
    <w:rsid w:val="005F11CE"/>
    <w:rsid w:val="00606273"/>
    <w:rsid w:val="00613C4E"/>
    <w:rsid w:val="00613EFD"/>
    <w:rsid w:val="006234AD"/>
    <w:rsid w:val="00624D96"/>
    <w:rsid w:val="00632BFA"/>
    <w:rsid w:val="00632FDA"/>
    <w:rsid w:val="0066327E"/>
    <w:rsid w:val="00670A17"/>
    <w:rsid w:val="00681F21"/>
    <w:rsid w:val="0068405B"/>
    <w:rsid w:val="00693F5A"/>
    <w:rsid w:val="006943FA"/>
    <w:rsid w:val="006A29D9"/>
    <w:rsid w:val="006A2B76"/>
    <w:rsid w:val="006C05A8"/>
    <w:rsid w:val="006C2844"/>
    <w:rsid w:val="006C45AE"/>
    <w:rsid w:val="006C5981"/>
    <w:rsid w:val="006D51F3"/>
    <w:rsid w:val="006D7B0A"/>
    <w:rsid w:val="006D7E11"/>
    <w:rsid w:val="006E651A"/>
    <w:rsid w:val="006F1D09"/>
    <w:rsid w:val="006F1DA1"/>
    <w:rsid w:val="006F6541"/>
    <w:rsid w:val="00720362"/>
    <w:rsid w:val="00736342"/>
    <w:rsid w:val="007517EF"/>
    <w:rsid w:val="00755772"/>
    <w:rsid w:val="007609E9"/>
    <w:rsid w:val="00767A13"/>
    <w:rsid w:val="00770AE2"/>
    <w:rsid w:val="007746F6"/>
    <w:rsid w:val="007749CD"/>
    <w:rsid w:val="007759A5"/>
    <w:rsid w:val="00781D23"/>
    <w:rsid w:val="007821CF"/>
    <w:rsid w:val="00786371"/>
    <w:rsid w:val="00786CA9"/>
    <w:rsid w:val="00792F58"/>
    <w:rsid w:val="007B1DF7"/>
    <w:rsid w:val="007C484E"/>
    <w:rsid w:val="007F18E9"/>
    <w:rsid w:val="00802125"/>
    <w:rsid w:val="00802F97"/>
    <w:rsid w:val="008033D3"/>
    <w:rsid w:val="00806F63"/>
    <w:rsid w:val="00824105"/>
    <w:rsid w:val="00826BF2"/>
    <w:rsid w:val="00832A5C"/>
    <w:rsid w:val="00843B8B"/>
    <w:rsid w:val="00850803"/>
    <w:rsid w:val="00855795"/>
    <w:rsid w:val="00876E49"/>
    <w:rsid w:val="00887E13"/>
    <w:rsid w:val="008942B8"/>
    <w:rsid w:val="00894BE5"/>
    <w:rsid w:val="008A4F3C"/>
    <w:rsid w:val="008C075B"/>
    <w:rsid w:val="008C387D"/>
    <w:rsid w:val="008C4280"/>
    <w:rsid w:val="008D4B31"/>
    <w:rsid w:val="008F6DBA"/>
    <w:rsid w:val="00900616"/>
    <w:rsid w:val="00907818"/>
    <w:rsid w:val="009163B7"/>
    <w:rsid w:val="009441BB"/>
    <w:rsid w:val="00946AB0"/>
    <w:rsid w:val="00962E60"/>
    <w:rsid w:val="0096303E"/>
    <w:rsid w:val="00967262"/>
    <w:rsid w:val="0098152B"/>
    <w:rsid w:val="00993F4D"/>
    <w:rsid w:val="0099519D"/>
    <w:rsid w:val="009A57E6"/>
    <w:rsid w:val="009B02F3"/>
    <w:rsid w:val="009B6240"/>
    <w:rsid w:val="009C096A"/>
    <w:rsid w:val="009C6BF9"/>
    <w:rsid w:val="009D0A42"/>
    <w:rsid w:val="009D4A55"/>
    <w:rsid w:val="009D4D42"/>
    <w:rsid w:val="00A00EEE"/>
    <w:rsid w:val="00A02435"/>
    <w:rsid w:val="00A04574"/>
    <w:rsid w:val="00A14E3C"/>
    <w:rsid w:val="00A22079"/>
    <w:rsid w:val="00A24DD2"/>
    <w:rsid w:val="00A258E3"/>
    <w:rsid w:val="00A25C88"/>
    <w:rsid w:val="00A51AA7"/>
    <w:rsid w:val="00A52F8B"/>
    <w:rsid w:val="00A57FFA"/>
    <w:rsid w:val="00A60532"/>
    <w:rsid w:val="00A6576E"/>
    <w:rsid w:val="00A7326D"/>
    <w:rsid w:val="00A811A8"/>
    <w:rsid w:val="00A83A26"/>
    <w:rsid w:val="00A94935"/>
    <w:rsid w:val="00AA3A0E"/>
    <w:rsid w:val="00AA6165"/>
    <w:rsid w:val="00AB7BC8"/>
    <w:rsid w:val="00AD2E5A"/>
    <w:rsid w:val="00AE5B8B"/>
    <w:rsid w:val="00AF44F5"/>
    <w:rsid w:val="00AF4F3F"/>
    <w:rsid w:val="00AF63A2"/>
    <w:rsid w:val="00AF6BBA"/>
    <w:rsid w:val="00AF7455"/>
    <w:rsid w:val="00B0145E"/>
    <w:rsid w:val="00B05B27"/>
    <w:rsid w:val="00B07A36"/>
    <w:rsid w:val="00B1444C"/>
    <w:rsid w:val="00B4042E"/>
    <w:rsid w:val="00B46379"/>
    <w:rsid w:val="00BA3714"/>
    <w:rsid w:val="00BA4376"/>
    <w:rsid w:val="00BA67F6"/>
    <w:rsid w:val="00BB6D4E"/>
    <w:rsid w:val="00BE093D"/>
    <w:rsid w:val="00BE28BE"/>
    <w:rsid w:val="00BE3127"/>
    <w:rsid w:val="00BE3C77"/>
    <w:rsid w:val="00BE7F85"/>
    <w:rsid w:val="00BF4FFE"/>
    <w:rsid w:val="00C0043C"/>
    <w:rsid w:val="00C0246F"/>
    <w:rsid w:val="00C03516"/>
    <w:rsid w:val="00C10B5C"/>
    <w:rsid w:val="00C14987"/>
    <w:rsid w:val="00C21DFE"/>
    <w:rsid w:val="00C24D4A"/>
    <w:rsid w:val="00C35235"/>
    <w:rsid w:val="00C40EBA"/>
    <w:rsid w:val="00C4160C"/>
    <w:rsid w:val="00C42B2B"/>
    <w:rsid w:val="00C44749"/>
    <w:rsid w:val="00C5293D"/>
    <w:rsid w:val="00C6157D"/>
    <w:rsid w:val="00C621A3"/>
    <w:rsid w:val="00C62824"/>
    <w:rsid w:val="00C73065"/>
    <w:rsid w:val="00C738BD"/>
    <w:rsid w:val="00C74356"/>
    <w:rsid w:val="00C803AA"/>
    <w:rsid w:val="00C823CB"/>
    <w:rsid w:val="00C946E5"/>
    <w:rsid w:val="00C95B8F"/>
    <w:rsid w:val="00C97B41"/>
    <w:rsid w:val="00CA546E"/>
    <w:rsid w:val="00CA720B"/>
    <w:rsid w:val="00CC12C6"/>
    <w:rsid w:val="00CC42DA"/>
    <w:rsid w:val="00CC54D5"/>
    <w:rsid w:val="00CC69A6"/>
    <w:rsid w:val="00CD1B01"/>
    <w:rsid w:val="00CD58FC"/>
    <w:rsid w:val="00CD74D5"/>
    <w:rsid w:val="00CE6D96"/>
    <w:rsid w:val="00CE7359"/>
    <w:rsid w:val="00CF1095"/>
    <w:rsid w:val="00CF3C4F"/>
    <w:rsid w:val="00D00734"/>
    <w:rsid w:val="00D155F6"/>
    <w:rsid w:val="00D25C9B"/>
    <w:rsid w:val="00D27767"/>
    <w:rsid w:val="00D32608"/>
    <w:rsid w:val="00D33214"/>
    <w:rsid w:val="00D4112A"/>
    <w:rsid w:val="00D52313"/>
    <w:rsid w:val="00D63101"/>
    <w:rsid w:val="00D66CBA"/>
    <w:rsid w:val="00D71533"/>
    <w:rsid w:val="00D73E89"/>
    <w:rsid w:val="00D8313F"/>
    <w:rsid w:val="00DA2E7C"/>
    <w:rsid w:val="00DA3445"/>
    <w:rsid w:val="00DA46E3"/>
    <w:rsid w:val="00DA6529"/>
    <w:rsid w:val="00DB13DE"/>
    <w:rsid w:val="00DB7462"/>
    <w:rsid w:val="00DC74A9"/>
    <w:rsid w:val="00DD19CF"/>
    <w:rsid w:val="00DD44E8"/>
    <w:rsid w:val="00DE315D"/>
    <w:rsid w:val="00DF437F"/>
    <w:rsid w:val="00E137E0"/>
    <w:rsid w:val="00E220E4"/>
    <w:rsid w:val="00E231BE"/>
    <w:rsid w:val="00E2684F"/>
    <w:rsid w:val="00E34760"/>
    <w:rsid w:val="00E40E6A"/>
    <w:rsid w:val="00E41E4E"/>
    <w:rsid w:val="00E517D2"/>
    <w:rsid w:val="00E55F38"/>
    <w:rsid w:val="00E5695E"/>
    <w:rsid w:val="00E61B17"/>
    <w:rsid w:val="00E70FB5"/>
    <w:rsid w:val="00E8353C"/>
    <w:rsid w:val="00E83F21"/>
    <w:rsid w:val="00E91D29"/>
    <w:rsid w:val="00E96630"/>
    <w:rsid w:val="00E97B79"/>
    <w:rsid w:val="00E97F64"/>
    <w:rsid w:val="00EA7458"/>
    <w:rsid w:val="00EB4DE8"/>
    <w:rsid w:val="00EB5AC6"/>
    <w:rsid w:val="00EC64A7"/>
    <w:rsid w:val="00ED7621"/>
    <w:rsid w:val="00EF4C33"/>
    <w:rsid w:val="00EF5DCE"/>
    <w:rsid w:val="00F027FF"/>
    <w:rsid w:val="00F10AA4"/>
    <w:rsid w:val="00F11843"/>
    <w:rsid w:val="00F16DCD"/>
    <w:rsid w:val="00F27236"/>
    <w:rsid w:val="00F4325D"/>
    <w:rsid w:val="00F46D87"/>
    <w:rsid w:val="00F5093D"/>
    <w:rsid w:val="00F66D9A"/>
    <w:rsid w:val="00F6799F"/>
    <w:rsid w:val="00F718D9"/>
    <w:rsid w:val="00F73603"/>
    <w:rsid w:val="00F805D7"/>
    <w:rsid w:val="00F812FF"/>
    <w:rsid w:val="00F81312"/>
    <w:rsid w:val="00F94E2C"/>
    <w:rsid w:val="00F9634A"/>
    <w:rsid w:val="00FA68DB"/>
    <w:rsid w:val="00FB20CA"/>
    <w:rsid w:val="00FB3522"/>
    <w:rsid w:val="00FE1DAC"/>
    <w:rsid w:val="00FE372A"/>
    <w:rsid w:val="00FE4D81"/>
    <w:rsid w:val="00FE7387"/>
    <w:rsid w:val="00FE7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AC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C54D5"/>
    <w:pPr>
      <w:ind w:left="720"/>
      <w:contextualSpacing/>
    </w:pPr>
  </w:style>
  <w:style w:type="paragraph" w:customStyle="1" w:styleId="Default">
    <w:name w:val="Default"/>
    <w:rsid w:val="00CC54D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C5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F6B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BBA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4B31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96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601D"/>
    <w:rPr>
      <w:rFonts w:ascii="Times New Roman" w:eastAsia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887E13"/>
    <w:pPr>
      <w:ind w:left="720" w:hanging="720"/>
    </w:pPr>
    <w:rPr>
      <w:rFonts w:ascii="Verdana" w:hAnsi="Verdana" w:cs="Arial"/>
      <w:sz w:val="20"/>
      <w:szCs w:val="2"/>
    </w:rPr>
  </w:style>
  <w:style w:type="character" w:customStyle="1" w:styleId="BodyTextIndent2Char">
    <w:name w:val="Body Text Indent 2 Char"/>
    <w:basedOn w:val="DefaultParagraphFont"/>
    <w:link w:val="BodyTextIndent2"/>
    <w:rsid w:val="00887E13"/>
    <w:rPr>
      <w:rFonts w:ascii="Verdana" w:eastAsia="Times New Roman" w:hAnsi="Verdana" w:cs="Arial"/>
      <w:szCs w:val="2"/>
    </w:rPr>
  </w:style>
  <w:style w:type="paragraph" w:styleId="NoSpacing">
    <w:name w:val="No Spacing"/>
    <w:uiPriority w:val="1"/>
    <w:qFormat/>
    <w:rsid w:val="00F6799F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8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ET%20Mid%20Question%20Paper\ET%20II%20Mid%20Ques%20Paper%20SV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ET II Mid Ques Paper SVCE</Template>
  <TotalTime>38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SVEC-EEE</cp:lastModifiedBy>
  <cp:revision>17</cp:revision>
  <cp:lastPrinted>2020-02-03T12:32:00Z</cp:lastPrinted>
  <dcterms:created xsi:type="dcterms:W3CDTF">2020-12-24T08:55:00Z</dcterms:created>
  <dcterms:modified xsi:type="dcterms:W3CDTF">2020-12-24T10:09:00Z</dcterms:modified>
</cp:coreProperties>
</file>